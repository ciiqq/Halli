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3AC" w:rsidRPr="005873AC" w:rsidRDefault="005873AC" w:rsidP="005E3569">
      <w:pPr>
        <w:pStyle w:val="perus"/>
      </w:pPr>
    </w:p>
    <w:p w:rsidR="005873AC" w:rsidRPr="00A0172A" w:rsidRDefault="005873AC" w:rsidP="005E3569">
      <w:pPr>
        <w:pStyle w:val="perus"/>
        <w:rPr>
          <w:b/>
          <w:sz w:val="28"/>
          <w:lang w:val="fi-FI"/>
        </w:rPr>
      </w:pPr>
      <w:r w:rsidRPr="00A0172A">
        <w:rPr>
          <w:b/>
          <w:sz w:val="28"/>
          <w:lang w:val="fi-FI"/>
        </w:rPr>
        <w:t>1 Johdanto</w:t>
      </w:r>
    </w:p>
    <w:p w:rsidR="005873AC" w:rsidRPr="005873AC" w:rsidRDefault="005873AC" w:rsidP="005E3569">
      <w:pPr>
        <w:pStyle w:val="perus"/>
        <w:rPr>
          <w:lang w:val="fi-FI"/>
        </w:rPr>
      </w:pPr>
      <w:r w:rsidRPr="00A0172A">
        <w:rPr>
          <w:lang w:val="fi-FI"/>
        </w:rPr>
        <w:tab/>
      </w:r>
      <w:r w:rsidRPr="005873AC">
        <w:rPr>
          <w:lang w:val="fi-FI"/>
        </w:rPr>
        <w:t>Tähän dokumenttiin kerätään sovelluksen eri käyttötapausten testitapauksia.</w:t>
      </w:r>
    </w:p>
    <w:p w:rsidR="005873AC" w:rsidRPr="005873AC" w:rsidRDefault="005873AC" w:rsidP="005E3569">
      <w:pPr>
        <w:pStyle w:val="perus"/>
        <w:rPr>
          <w:lang w:val="fi-FI"/>
        </w:rPr>
      </w:pPr>
    </w:p>
    <w:p w:rsidR="005873AC" w:rsidRPr="005873AC" w:rsidRDefault="005873AC" w:rsidP="005E3569">
      <w:pPr>
        <w:pStyle w:val="perus"/>
        <w:rPr>
          <w:b/>
          <w:sz w:val="28"/>
          <w:lang w:val="fi-FI"/>
        </w:rPr>
      </w:pPr>
      <w:r w:rsidRPr="005873AC">
        <w:rPr>
          <w:b/>
          <w:sz w:val="28"/>
          <w:lang w:val="fi-FI"/>
        </w:rPr>
        <w:t>2. Käyttötapaukset</w:t>
      </w:r>
    </w:p>
    <w:p w:rsidR="005873AC" w:rsidRPr="005873AC" w:rsidRDefault="00A0172A" w:rsidP="005E3569">
      <w:pPr>
        <w:pStyle w:val="perus"/>
        <w:rPr>
          <w:lang w:val="fi-FI"/>
        </w:rPr>
      </w:pPr>
      <w:r>
        <w:rPr>
          <w:lang w:val="fi-FI"/>
        </w:rPr>
        <w:tab/>
        <w:t>Jokaiselle käyttötapaukselle luodaan oma taulu, johon testitapaukset kuvataan.</w:t>
      </w:r>
    </w:p>
    <w:p w:rsidR="005873AC" w:rsidRPr="005873AC" w:rsidRDefault="005873AC" w:rsidP="005E3569">
      <w:pPr>
        <w:pStyle w:val="perus"/>
        <w:rPr>
          <w:lang w:val="fi-FI"/>
        </w:rPr>
      </w:pPr>
    </w:p>
    <w:p w:rsidR="005873AC" w:rsidRPr="005873AC" w:rsidRDefault="005873AC" w:rsidP="005E3569">
      <w:pPr>
        <w:pStyle w:val="perus"/>
        <w:rPr>
          <w:b/>
          <w:sz w:val="28"/>
          <w:lang w:val="fi-FI"/>
        </w:rPr>
      </w:pPr>
      <w:r w:rsidRPr="005873AC">
        <w:rPr>
          <w:b/>
          <w:sz w:val="28"/>
          <w:lang w:val="fi-FI"/>
        </w:rPr>
        <w:t>2.1 Koulutusten listaus</w:t>
      </w:r>
    </w:p>
    <w:p w:rsidR="00865B15" w:rsidRPr="005873AC" w:rsidRDefault="00865B15" w:rsidP="005E3569">
      <w:pPr>
        <w:pStyle w:val="perus"/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865B15" w:rsidRPr="005873AC" w:rsidTr="00A0172A">
        <w:tc>
          <w:tcPr>
            <w:tcW w:w="392" w:type="dxa"/>
            <w:tcBorders>
              <w:right w:val="single" w:sz="6" w:space="0" w:color="auto"/>
            </w:tcBorders>
          </w:tcPr>
          <w:p w:rsidR="00865B15" w:rsidRPr="005873AC" w:rsidRDefault="00865B15" w:rsidP="005E3569">
            <w:pPr>
              <w:pStyle w:val="perus"/>
            </w:pPr>
            <w:r w:rsidRPr="005873AC"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B15" w:rsidRPr="005873AC" w:rsidRDefault="00865B15" w:rsidP="005E3569">
            <w:pPr>
              <w:pStyle w:val="perus"/>
            </w:pPr>
            <w:proofErr w:type="spellStart"/>
            <w:r w:rsidRPr="005873AC">
              <w:t>Testitapauksen</w:t>
            </w:r>
            <w:proofErr w:type="spellEnd"/>
            <w:r w:rsidRPr="005873AC">
              <w:t xml:space="preserve"> </w:t>
            </w:r>
            <w:proofErr w:type="spellStart"/>
            <w:r w:rsidRPr="005873AC">
              <w:t>kuvaus</w:t>
            </w:r>
            <w:proofErr w:type="spellEnd"/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865B15" w:rsidRPr="005873AC" w:rsidRDefault="00865B15" w:rsidP="005E3569">
            <w:pPr>
              <w:pStyle w:val="perus"/>
            </w:pPr>
            <w:proofErr w:type="spellStart"/>
            <w:r w:rsidRPr="005873AC">
              <w:t>Odotettu</w:t>
            </w:r>
            <w:proofErr w:type="spellEnd"/>
            <w:r w:rsidRPr="005873AC">
              <w:t xml:space="preserve"> </w:t>
            </w:r>
            <w:proofErr w:type="spellStart"/>
            <w:r w:rsidRPr="005873AC">
              <w:t>tulos</w:t>
            </w:r>
            <w:proofErr w:type="spellEnd"/>
          </w:p>
        </w:tc>
        <w:tc>
          <w:tcPr>
            <w:tcW w:w="2239" w:type="dxa"/>
          </w:tcPr>
          <w:p w:rsidR="00865B15" w:rsidRPr="005873AC" w:rsidRDefault="00865B15" w:rsidP="005E3569">
            <w:pPr>
              <w:pStyle w:val="perus"/>
            </w:pPr>
            <w:proofErr w:type="spellStart"/>
            <w:r w:rsidRPr="005873AC">
              <w:t>Poikkeamat</w:t>
            </w:r>
            <w:proofErr w:type="spellEnd"/>
          </w:p>
        </w:tc>
        <w:tc>
          <w:tcPr>
            <w:tcW w:w="881" w:type="dxa"/>
          </w:tcPr>
          <w:p w:rsidR="00865B15" w:rsidRPr="005873AC" w:rsidRDefault="00865B15" w:rsidP="005E3569">
            <w:pPr>
              <w:pStyle w:val="perus"/>
            </w:pPr>
            <w:proofErr w:type="spellStart"/>
            <w:r w:rsidRPr="005873AC">
              <w:t>Läpi</w:t>
            </w:r>
            <w:proofErr w:type="spellEnd"/>
            <w:r w:rsidRPr="005873AC">
              <w:t>?</w:t>
            </w:r>
          </w:p>
          <w:p w:rsidR="00865B15" w:rsidRPr="005873AC" w:rsidRDefault="00865B15" w:rsidP="005E3569">
            <w:pPr>
              <w:pStyle w:val="perus"/>
            </w:pPr>
            <w:r w:rsidRPr="005873AC">
              <w:t>k/e</w:t>
            </w:r>
          </w:p>
        </w:tc>
      </w:tr>
      <w:tr w:rsidR="00865B15" w:rsidRPr="005873AC" w:rsidTr="00A0172A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865B15" w:rsidRPr="005873AC" w:rsidRDefault="00865B15" w:rsidP="005E3569">
            <w:pPr>
              <w:pStyle w:val="perus"/>
            </w:pPr>
            <w:r w:rsidRPr="005873AC"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B15" w:rsidRPr="00EB6D48" w:rsidRDefault="00F07947" w:rsidP="005E3569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</w:t>
            </w:r>
            <w:r w:rsidR="00EB6D48" w:rsidRPr="00EB6D48">
              <w:rPr>
                <w:lang w:val="fi-FI"/>
              </w:rPr>
              <w:t xml:space="preserve"> valitsee napauttaa sivuston etusivulla </w:t>
            </w:r>
            <w:r>
              <w:rPr>
                <w:lang w:val="fi-FI"/>
              </w:rPr>
              <w:t>”</w:t>
            </w:r>
            <w:r w:rsidR="00EB6D48" w:rsidRPr="00EB6D48">
              <w:rPr>
                <w:lang w:val="fi-FI"/>
              </w:rPr>
              <w:t>listaus</w:t>
            </w:r>
            <w:r>
              <w:rPr>
                <w:lang w:val="fi-FI"/>
              </w:rPr>
              <w:t>”</w:t>
            </w:r>
            <w:r w:rsidR="00EB6D48" w:rsidRPr="00EB6D48">
              <w:rPr>
                <w:lang w:val="fi-FI"/>
              </w:rPr>
              <w:t>-painiketta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865B15" w:rsidRPr="00EB6D48" w:rsidRDefault="00EB6D48" w:rsidP="005E3569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Toimija näkee listan kaikista koulutuksista.</w:t>
            </w:r>
          </w:p>
        </w:tc>
        <w:tc>
          <w:tcPr>
            <w:tcW w:w="2239" w:type="dxa"/>
          </w:tcPr>
          <w:p w:rsidR="00865B15" w:rsidRPr="00EB6D48" w:rsidRDefault="00865B15" w:rsidP="005E3569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865B15" w:rsidRPr="00EB6D48" w:rsidRDefault="00EB6D48" w:rsidP="005E3569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</w:t>
            </w:r>
          </w:p>
        </w:tc>
      </w:tr>
    </w:tbl>
    <w:p w:rsidR="00865B15" w:rsidRDefault="00865B15" w:rsidP="00865B15">
      <w:pPr>
        <w:pStyle w:val="perus"/>
      </w:pPr>
    </w:p>
    <w:p w:rsidR="005873AC" w:rsidRDefault="005873AC" w:rsidP="00865B15">
      <w:pPr>
        <w:pStyle w:val="perus"/>
      </w:pPr>
    </w:p>
    <w:p w:rsidR="005873AC" w:rsidRDefault="005873AC" w:rsidP="005873AC">
      <w:pPr>
        <w:pStyle w:val="perus"/>
        <w:rPr>
          <w:b/>
          <w:sz w:val="28"/>
          <w:lang w:val="fi-FI"/>
        </w:rPr>
      </w:pPr>
      <w:r>
        <w:rPr>
          <w:b/>
          <w:sz w:val="28"/>
          <w:lang w:val="fi-FI"/>
        </w:rPr>
        <w:t>2.2 Yhden koulutuksen tietojen hakeminen</w:t>
      </w:r>
    </w:p>
    <w:p w:rsidR="00A0172A" w:rsidRPr="005873AC" w:rsidRDefault="00A0172A" w:rsidP="005873AC">
      <w:pPr>
        <w:pStyle w:val="perus"/>
        <w:rPr>
          <w:b/>
          <w:sz w:val="28"/>
          <w:lang w:val="fi-FI"/>
        </w:rPr>
      </w:pPr>
    </w:p>
    <w:tbl>
      <w:tblPr>
        <w:tblStyle w:val="TableGrid"/>
        <w:tblW w:w="10061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2"/>
        <w:gridCol w:w="3544"/>
        <w:gridCol w:w="3005"/>
        <w:gridCol w:w="2239"/>
        <w:gridCol w:w="881"/>
      </w:tblGrid>
      <w:tr w:rsidR="00A0172A" w:rsidRPr="005873AC" w:rsidTr="00A92D00">
        <w:tc>
          <w:tcPr>
            <w:tcW w:w="392" w:type="dxa"/>
            <w:tcBorders>
              <w:righ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  <w:r w:rsidRPr="005873AC">
              <w:t>#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  <w:proofErr w:type="spellStart"/>
            <w:r w:rsidRPr="005873AC">
              <w:t>Testitapauksen</w:t>
            </w:r>
            <w:proofErr w:type="spellEnd"/>
            <w:r w:rsidRPr="005873AC">
              <w:t xml:space="preserve"> </w:t>
            </w:r>
            <w:proofErr w:type="spellStart"/>
            <w:r w:rsidRPr="005873AC">
              <w:t>kuvaus</w:t>
            </w:r>
            <w:proofErr w:type="spellEnd"/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  <w:proofErr w:type="spellStart"/>
            <w:r w:rsidRPr="005873AC">
              <w:t>Odotettu</w:t>
            </w:r>
            <w:proofErr w:type="spellEnd"/>
            <w:r w:rsidRPr="005873AC">
              <w:t xml:space="preserve"> </w:t>
            </w:r>
            <w:proofErr w:type="spellStart"/>
            <w:r w:rsidRPr="005873AC">
              <w:t>tulos</w:t>
            </w:r>
            <w:proofErr w:type="spellEnd"/>
          </w:p>
        </w:tc>
        <w:tc>
          <w:tcPr>
            <w:tcW w:w="2239" w:type="dxa"/>
          </w:tcPr>
          <w:p w:rsidR="00A0172A" w:rsidRPr="005873AC" w:rsidRDefault="00A0172A" w:rsidP="00A92D00">
            <w:pPr>
              <w:pStyle w:val="perus"/>
            </w:pPr>
            <w:proofErr w:type="spellStart"/>
            <w:r w:rsidRPr="005873AC">
              <w:t>Poikkeamat</w:t>
            </w:r>
            <w:proofErr w:type="spellEnd"/>
          </w:p>
        </w:tc>
        <w:tc>
          <w:tcPr>
            <w:tcW w:w="881" w:type="dxa"/>
          </w:tcPr>
          <w:p w:rsidR="00A0172A" w:rsidRPr="005873AC" w:rsidRDefault="00A0172A" w:rsidP="00A92D00">
            <w:pPr>
              <w:pStyle w:val="perus"/>
            </w:pPr>
            <w:proofErr w:type="spellStart"/>
            <w:r w:rsidRPr="005873AC">
              <w:t>Läpi</w:t>
            </w:r>
            <w:proofErr w:type="spellEnd"/>
            <w:r w:rsidRPr="005873AC">
              <w:t>?</w:t>
            </w:r>
          </w:p>
          <w:p w:rsidR="00A0172A" w:rsidRPr="005873AC" w:rsidRDefault="00A0172A" w:rsidP="00A92D00">
            <w:pPr>
              <w:pStyle w:val="perus"/>
            </w:pPr>
            <w:r w:rsidRPr="005873AC">
              <w:t>k/e</w:t>
            </w:r>
          </w:p>
        </w:tc>
      </w:tr>
      <w:tr w:rsidR="00A0172A" w:rsidRPr="005873AC" w:rsidTr="00A92D00">
        <w:trPr>
          <w:trHeight w:val="1016"/>
        </w:trPr>
        <w:tc>
          <w:tcPr>
            <w:tcW w:w="392" w:type="dxa"/>
            <w:tcBorders>
              <w:right w:val="single" w:sz="6" w:space="0" w:color="auto"/>
            </w:tcBorders>
          </w:tcPr>
          <w:p w:rsidR="00A0172A" w:rsidRPr="005873AC" w:rsidRDefault="00A0172A" w:rsidP="00A92D00">
            <w:pPr>
              <w:pStyle w:val="perus"/>
            </w:pPr>
            <w:r w:rsidRPr="005873AC">
              <w:t>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172A" w:rsidRPr="005873AC" w:rsidRDefault="00F07947" w:rsidP="00A92D00">
            <w:pPr>
              <w:pStyle w:val="perus"/>
            </w:pPr>
            <w:proofErr w:type="spellStart"/>
            <w:r>
              <w:t>Toimija</w:t>
            </w:r>
            <w:proofErr w:type="spellEnd"/>
            <w:r>
              <w:t xml:space="preserve"> </w:t>
            </w:r>
            <w:proofErr w:type="spellStart"/>
            <w:r>
              <w:t>napauttaa</w:t>
            </w:r>
            <w:proofErr w:type="spellEnd"/>
            <w:r>
              <w:t xml:space="preserve"> “</w:t>
            </w:r>
            <w:proofErr w:type="spellStart"/>
            <w:r>
              <w:t>koulutukseen</w:t>
            </w:r>
            <w:proofErr w:type="spellEnd"/>
            <w:r>
              <w:t>”-</w:t>
            </w:r>
            <w:proofErr w:type="spellStart"/>
            <w:r>
              <w:t>painiketta</w:t>
            </w:r>
            <w:proofErr w:type="spellEnd"/>
            <w:r>
              <w:t>.</w:t>
            </w:r>
          </w:p>
        </w:tc>
        <w:tc>
          <w:tcPr>
            <w:tcW w:w="3005" w:type="dxa"/>
            <w:tcBorders>
              <w:left w:val="single" w:sz="6" w:space="0" w:color="auto"/>
            </w:tcBorders>
          </w:tcPr>
          <w:p w:rsidR="00A0172A" w:rsidRPr="00F07947" w:rsidRDefault="00F07947" w:rsidP="00A92D00">
            <w:pPr>
              <w:pStyle w:val="perus"/>
              <w:rPr>
                <w:lang w:val="fi-FI"/>
              </w:rPr>
            </w:pPr>
            <w:r w:rsidRPr="00F07947">
              <w:rPr>
                <w:lang w:val="fi-FI"/>
              </w:rPr>
              <w:t xml:space="preserve">Toimija siirtyy sivulle, jossa näkee yksittäisen koulutuksen </w:t>
            </w:r>
            <w:proofErr w:type="gramStart"/>
            <w:r w:rsidRPr="00F07947">
              <w:rPr>
                <w:lang w:val="fi-FI"/>
              </w:rPr>
              <w:t>tiedot</w:t>
            </w:r>
            <w:r>
              <w:rPr>
                <w:lang w:val="fi-FI"/>
              </w:rPr>
              <w:t xml:space="preserve">: </w:t>
            </w:r>
            <w:r w:rsidRPr="00F07947">
              <w:rPr>
                <w:lang w:val="fi-FI"/>
              </w:rPr>
              <w:t>.</w:t>
            </w:r>
            <w:proofErr w:type="gramEnd"/>
          </w:p>
        </w:tc>
        <w:tc>
          <w:tcPr>
            <w:tcW w:w="2239" w:type="dxa"/>
          </w:tcPr>
          <w:p w:rsidR="00A0172A" w:rsidRPr="00F07947" w:rsidRDefault="00A0172A" w:rsidP="00A92D00">
            <w:pPr>
              <w:pStyle w:val="perus"/>
              <w:rPr>
                <w:lang w:val="fi-FI"/>
              </w:rPr>
            </w:pPr>
          </w:p>
        </w:tc>
        <w:tc>
          <w:tcPr>
            <w:tcW w:w="881" w:type="dxa"/>
          </w:tcPr>
          <w:p w:rsidR="00A0172A" w:rsidRPr="00F07947" w:rsidRDefault="002B09AD" w:rsidP="00A92D00">
            <w:pPr>
              <w:pStyle w:val="perus"/>
              <w:rPr>
                <w:lang w:val="fi-FI"/>
              </w:rPr>
            </w:pPr>
            <w:r>
              <w:rPr>
                <w:lang w:val="fi-FI"/>
              </w:rPr>
              <w:t>k</w:t>
            </w:r>
          </w:p>
        </w:tc>
      </w:tr>
    </w:tbl>
    <w:p w:rsidR="005873AC" w:rsidRPr="005873AC" w:rsidRDefault="005873AC" w:rsidP="00865B15">
      <w:pPr>
        <w:pStyle w:val="perus"/>
      </w:pPr>
      <w:bookmarkStart w:id="0" w:name="_GoBack"/>
      <w:bookmarkEnd w:id="0"/>
    </w:p>
    <w:sectPr w:rsidR="005873AC" w:rsidRPr="005873AC" w:rsidSect="003253BB">
      <w:headerReference w:type="default" r:id="rId8"/>
      <w:footerReference w:type="default" r:id="rId9"/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F5E" w:rsidRDefault="00C92F5E" w:rsidP="003253BB">
      <w:pPr>
        <w:spacing w:after="0" w:line="240" w:lineRule="auto"/>
      </w:pPr>
      <w:r>
        <w:separator/>
      </w:r>
    </w:p>
  </w:endnote>
  <w:endnote w:type="continuationSeparator" w:id="0">
    <w:p w:rsidR="00C92F5E" w:rsidRDefault="00C92F5E" w:rsidP="0032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1E" w:rsidRDefault="00F07947" w:rsidP="00E4751E">
    <w:pPr>
      <w:pStyle w:val="perus"/>
    </w:pPr>
    <w:fldSimple w:instr=" FILENAME   \* MERGEFORMAT ">
      <w:r w:rsidR="00865B15">
        <w:rPr>
          <w:noProof/>
        </w:rPr>
        <w:t>Document2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F5E" w:rsidRDefault="00C92F5E" w:rsidP="003253BB">
      <w:pPr>
        <w:spacing w:after="0" w:line="240" w:lineRule="auto"/>
      </w:pPr>
      <w:r>
        <w:separator/>
      </w:r>
    </w:p>
  </w:footnote>
  <w:footnote w:type="continuationSeparator" w:id="0">
    <w:p w:rsidR="00C92F5E" w:rsidRDefault="00C92F5E" w:rsidP="0032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BBF" w:rsidRPr="005873AC" w:rsidRDefault="00D82BBF" w:rsidP="00D82BBF">
    <w:pPr>
      <w:pStyle w:val="perus"/>
      <w:rPr>
        <w:b/>
        <w:lang w:val="fi-FI"/>
      </w:rPr>
    </w:pPr>
    <w:r w:rsidRPr="005873AC">
      <w:rPr>
        <w:b/>
        <w:lang w:val="fi-FI"/>
      </w:rPr>
      <w:t>Tiimi 5</w:t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 w:rsidRPr="005873AC">
      <w:rPr>
        <w:b/>
        <w:lang w:val="fi-FI"/>
      </w:rPr>
      <w:tab/>
      <w:t>Testauslomake</w:t>
    </w:r>
    <w:r w:rsidRPr="005873AC">
      <w:rPr>
        <w:b/>
        <w:lang w:val="fi-FI"/>
      </w:rPr>
      <w:tab/>
    </w:r>
    <w:r w:rsidRPr="005873AC">
      <w:rPr>
        <w:b/>
        <w:lang w:val="fi-FI"/>
      </w:rPr>
      <w:tab/>
    </w:r>
    <w:r>
      <w:rPr>
        <w:b/>
      </w:rPr>
      <w:fldChar w:fldCharType="begin"/>
    </w:r>
    <w:r w:rsidRPr="005873AC">
      <w:rPr>
        <w:b/>
        <w:lang w:val="fi-FI"/>
      </w:rPr>
      <w:instrText xml:space="preserve"> PAGE   \* MERGEFORMAT </w:instrText>
    </w:r>
    <w:r>
      <w:rPr>
        <w:b/>
      </w:rPr>
      <w:fldChar w:fldCharType="separate"/>
    </w:r>
    <w:r w:rsidR="002B09AD">
      <w:rPr>
        <w:b/>
        <w:noProof/>
        <w:lang w:val="fi-FI"/>
      </w:rPr>
      <w:t>1</w:t>
    </w:r>
    <w:r>
      <w:rPr>
        <w:b/>
      </w:rPr>
      <w:fldChar w:fldCharType="end"/>
    </w:r>
    <w:r w:rsidRPr="005873AC">
      <w:rPr>
        <w:b/>
        <w:lang w:val="fi-FI"/>
      </w:rPr>
      <w:t>(</w:t>
    </w:r>
    <w:r>
      <w:rPr>
        <w:b/>
      </w:rPr>
      <w:fldChar w:fldCharType="begin"/>
    </w:r>
    <w:r w:rsidRPr="005873AC">
      <w:rPr>
        <w:b/>
        <w:lang w:val="fi-FI"/>
      </w:rPr>
      <w:instrText xml:space="preserve"> SECTIONPAGES   \* MERGEFORMAT </w:instrText>
    </w:r>
    <w:r>
      <w:rPr>
        <w:b/>
      </w:rPr>
      <w:fldChar w:fldCharType="separate"/>
    </w:r>
    <w:r w:rsidR="002B09AD">
      <w:rPr>
        <w:b/>
        <w:noProof/>
        <w:lang w:val="fi-FI"/>
      </w:rPr>
      <w:t>1</w:t>
    </w:r>
    <w:r>
      <w:rPr>
        <w:b/>
      </w:rPr>
      <w:fldChar w:fldCharType="end"/>
    </w:r>
    <w:r w:rsidRPr="005873AC">
      <w:rPr>
        <w:b/>
        <w:lang w:val="fi-FI"/>
      </w:rPr>
      <w:t>)</w:t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Aleksi Monaco</w:t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Juhani Niinimaa</w:t>
    </w:r>
    <w:r w:rsidRPr="005873AC">
      <w:rPr>
        <w:lang w:val="fi-FI"/>
      </w:rPr>
      <w:tab/>
    </w:r>
    <w:r w:rsidRPr="005873AC">
      <w:rPr>
        <w:lang w:val="fi-FI"/>
      </w:rPr>
      <w:tab/>
    </w:r>
    <w:r w:rsidRPr="005873AC">
      <w:rPr>
        <w:lang w:val="fi-FI"/>
      </w:rPr>
      <w:tab/>
    </w:r>
    <w:r>
      <w:rPr>
        <w:lang w:val="fi-FI"/>
      </w:rPr>
      <w:fldChar w:fldCharType="begin"/>
    </w:r>
    <w:r>
      <w:rPr>
        <w:lang w:val="fi-FI"/>
      </w:rPr>
      <w:instrText xml:space="preserve"> DATE   \* MERGEFORMAT </w:instrText>
    </w:r>
    <w:r>
      <w:rPr>
        <w:lang w:val="fi-FI"/>
      </w:rPr>
      <w:fldChar w:fldCharType="separate"/>
    </w:r>
    <w:r w:rsidR="002B09AD">
      <w:rPr>
        <w:noProof/>
        <w:lang w:val="fi-FI"/>
      </w:rPr>
      <w:t>10.4.2014</w:t>
    </w:r>
    <w:r>
      <w:rPr>
        <w:lang w:val="fi-FI"/>
      </w:rPr>
      <w:fldChar w:fldCharType="end"/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Samu Mukkala</w:t>
    </w:r>
    <w:r w:rsidRPr="005873AC">
      <w:rPr>
        <w:lang w:val="fi-FI"/>
      </w:rPr>
      <w:tab/>
    </w:r>
    <w:r w:rsidRPr="005873AC">
      <w:rPr>
        <w:lang w:val="fi-FI"/>
      </w:rPr>
      <w:tab/>
    </w:r>
    <w:r w:rsidRPr="005873AC">
      <w:rPr>
        <w:lang w:val="fi-FI"/>
      </w:rPr>
      <w:tab/>
    </w:r>
  </w:p>
  <w:p w:rsidR="00D82BBF" w:rsidRPr="005873AC" w:rsidRDefault="00D82BBF" w:rsidP="00D82BBF">
    <w:pPr>
      <w:pStyle w:val="perus"/>
      <w:rPr>
        <w:lang w:val="fi-FI"/>
      </w:rPr>
    </w:pPr>
    <w:r w:rsidRPr="005873AC">
      <w:rPr>
        <w:lang w:val="fi-FI"/>
      </w:rPr>
      <w:t>Kalle Mäkynen</w:t>
    </w:r>
  </w:p>
  <w:p w:rsidR="00E456B9" w:rsidRPr="00D82BBF" w:rsidRDefault="00E456B9" w:rsidP="00D82B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02A3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C4918F7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15"/>
    <w:rsid w:val="002B09AD"/>
    <w:rsid w:val="003253BB"/>
    <w:rsid w:val="00530427"/>
    <w:rsid w:val="005873AC"/>
    <w:rsid w:val="005E3569"/>
    <w:rsid w:val="00865B15"/>
    <w:rsid w:val="00965CC0"/>
    <w:rsid w:val="00A0172A"/>
    <w:rsid w:val="00B77A79"/>
    <w:rsid w:val="00B97308"/>
    <w:rsid w:val="00C113C7"/>
    <w:rsid w:val="00C92F5E"/>
    <w:rsid w:val="00D82BBF"/>
    <w:rsid w:val="00E456B9"/>
    <w:rsid w:val="00E4751E"/>
    <w:rsid w:val="00E93C68"/>
    <w:rsid w:val="00EB6D48"/>
    <w:rsid w:val="00F07947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D87298-207E-4180-B095-16F0051E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erus"/>
    <w:next w:val="sisennetty"/>
    <w:link w:val="Heading1Char"/>
    <w:uiPriority w:val="9"/>
    <w:qFormat/>
    <w:rsid w:val="00E456B9"/>
    <w:pPr>
      <w:keepNext/>
      <w:keepLines/>
      <w:numPr>
        <w:numId w:val="2"/>
      </w:numPr>
      <w:spacing w:after="24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A79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A7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A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A7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A7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A7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A7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A7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BB"/>
  </w:style>
  <w:style w:type="paragraph" w:styleId="Footer">
    <w:name w:val="footer"/>
    <w:basedOn w:val="Normal"/>
    <w:link w:val="Foot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BB"/>
  </w:style>
  <w:style w:type="paragraph" w:styleId="NoSpacing">
    <w:name w:val="No Spacing"/>
    <w:uiPriority w:val="1"/>
    <w:qFormat/>
    <w:rsid w:val="003253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BB"/>
    <w:rPr>
      <w:rFonts w:ascii="Tahoma" w:hAnsi="Tahoma" w:cs="Tahoma"/>
      <w:sz w:val="16"/>
      <w:szCs w:val="16"/>
    </w:rPr>
  </w:style>
  <w:style w:type="paragraph" w:customStyle="1" w:styleId="perus">
    <w:name w:val="perus"/>
    <w:basedOn w:val="Normal"/>
    <w:link w:val="perusChar"/>
    <w:qFormat/>
    <w:rsid w:val="00B97308"/>
    <w:pPr>
      <w:spacing w:after="0" w:line="240" w:lineRule="auto"/>
    </w:pPr>
    <w:rPr>
      <w:rFonts w:ascii="Garamond" w:hAnsi="Garamond"/>
      <w:sz w:val="24"/>
      <w:lang w:val="en-US"/>
    </w:rPr>
  </w:style>
  <w:style w:type="paragraph" w:customStyle="1" w:styleId="sisennetty">
    <w:name w:val="sisennetty"/>
    <w:basedOn w:val="perus"/>
    <w:link w:val="sisennettyChar"/>
    <w:qFormat/>
    <w:rsid w:val="00B97308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B97308"/>
    <w:rPr>
      <w:rFonts w:ascii="Garamond" w:hAnsi="Garamond"/>
      <w:sz w:val="24"/>
      <w:lang w:val="en-US"/>
    </w:rPr>
  </w:style>
  <w:style w:type="paragraph" w:customStyle="1" w:styleId="riippuva">
    <w:name w:val="riippuva"/>
    <w:basedOn w:val="perus"/>
    <w:link w:val="riippuvaChar"/>
    <w:qFormat/>
    <w:rsid w:val="00E456B9"/>
    <w:pPr>
      <w:spacing w:after="240"/>
      <w:ind w:left="2608" w:hanging="2608"/>
    </w:pPr>
  </w:style>
  <w:style w:type="character" w:customStyle="1" w:styleId="sisennettyChar">
    <w:name w:val="sisennetty Char"/>
    <w:basedOn w:val="perusChar"/>
    <w:link w:val="sisennetty"/>
    <w:rsid w:val="00B97308"/>
    <w:rPr>
      <w:rFonts w:ascii="Garamond" w:hAnsi="Garamond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456B9"/>
    <w:rPr>
      <w:rFonts w:ascii="Garamond" w:eastAsiaTheme="majorEastAsia" w:hAnsi="Garamond" w:cstheme="majorBidi"/>
      <w:bCs/>
      <w:sz w:val="24"/>
      <w:szCs w:val="28"/>
      <w:lang w:val="en-US"/>
    </w:rPr>
  </w:style>
  <w:style w:type="character" w:customStyle="1" w:styleId="riippuvaChar">
    <w:name w:val="riippuva Char"/>
    <w:basedOn w:val="perusChar"/>
    <w:link w:val="riippuva"/>
    <w:rsid w:val="00E456B9"/>
    <w:rPr>
      <w:rFonts w:ascii="Garamond" w:hAnsi="Garamond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A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A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A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A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A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65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D3522-B10D-4F10-88FB-F0E52D62F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huippuhemmo</dc:creator>
  <cp:lastModifiedBy>Monaco Aleksi</cp:lastModifiedBy>
  <cp:revision>9</cp:revision>
  <dcterms:created xsi:type="dcterms:W3CDTF">2014-04-03T06:12:00Z</dcterms:created>
  <dcterms:modified xsi:type="dcterms:W3CDTF">2014-04-10T09:19:00Z</dcterms:modified>
</cp:coreProperties>
</file>