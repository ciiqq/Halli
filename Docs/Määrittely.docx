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77A79" w:rsidRDefault="00B77A79" w:rsidP="005E3569">
      <w:pPr>
        <w:pStyle w:val="perus"/>
      </w:pPr>
    </w:p>
    <w:p w:rsidR="00753DDB" w:rsidRDefault="00753DDB" w:rsidP="005E3569">
      <w:pPr>
        <w:pStyle w:val="perus"/>
      </w:pPr>
    </w:p>
    <w:p w:rsidR="00A9234D" w:rsidRDefault="00A9234D" w:rsidP="005E3569">
      <w:pPr>
        <w:pStyle w:val="perus"/>
        <w:rPr>
          <w:b/>
          <w:sz w:val="32"/>
        </w:rPr>
      </w:pPr>
    </w:p>
    <w:p w:rsidR="004A08A2" w:rsidRDefault="000A70F8" w:rsidP="005E3569">
      <w:pPr>
        <w:pStyle w:val="perus"/>
        <w:rPr>
          <w:b/>
          <w:sz w:val="32"/>
          <w:lang w:val="fi-FI"/>
        </w:rPr>
      </w:pPr>
      <w:r w:rsidRPr="004A08A2">
        <w:rPr>
          <w:b/>
          <w:sz w:val="32"/>
          <w:lang w:val="fi-FI"/>
        </w:rPr>
        <w:t xml:space="preserve">Tiimi 5 </w:t>
      </w:r>
      <w:r w:rsidR="004A08A2">
        <w:rPr>
          <w:b/>
          <w:sz w:val="32"/>
          <w:lang w:val="fi-FI"/>
        </w:rPr>
        <w:t>–</w:t>
      </w:r>
      <w:r w:rsidRPr="004A08A2">
        <w:rPr>
          <w:b/>
          <w:sz w:val="32"/>
          <w:lang w:val="fi-FI"/>
        </w:rPr>
        <w:t xml:space="preserve"> M</w:t>
      </w:r>
      <w:r w:rsidR="00753DDB" w:rsidRPr="004A08A2">
        <w:rPr>
          <w:b/>
          <w:sz w:val="32"/>
          <w:lang w:val="fi-FI"/>
        </w:rPr>
        <w:t>äärittelydokumentti</w:t>
      </w:r>
    </w:p>
    <w:p w:rsidR="00CF1BA5" w:rsidRDefault="00CF1BA5" w:rsidP="005E3569">
      <w:pPr>
        <w:pStyle w:val="perus"/>
        <w:rPr>
          <w:b/>
          <w:sz w:val="32"/>
          <w:lang w:val="fi-FI"/>
        </w:rPr>
      </w:pPr>
    </w:p>
    <w:sdt>
      <w:sdtPr>
        <w:rPr>
          <w:rFonts w:asciiTheme="minorHAnsi" w:eastAsiaTheme="minorHAnsi" w:hAnsiTheme="minorHAnsi" w:cstheme="minorBidi"/>
          <w:b w:val="0"/>
          <w:color w:val="auto"/>
          <w:sz w:val="26"/>
          <w:szCs w:val="22"/>
          <w:lang w:val="fi-FI"/>
        </w:rPr>
        <w:id w:val="1952042705"/>
        <w:docPartObj>
          <w:docPartGallery w:val="Table of Contents"/>
          <w:docPartUnique/>
        </w:docPartObj>
      </w:sdtPr>
      <w:sdtEndPr>
        <w:rPr>
          <w:bCs/>
          <w:noProof/>
        </w:rPr>
      </w:sdtEndPr>
      <w:sdtContent>
        <w:p w:rsidR="00CF1BA5" w:rsidRPr="00CF1BA5" w:rsidRDefault="00CF1BA5">
          <w:pPr>
            <w:pStyle w:val="TOCHeading"/>
            <w:rPr>
              <w:rFonts w:ascii="Garamond" w:hAnsi="Garamond"/>
              <w:color w:val="auto"/>
              <w:sz w:val="26"/>
            </w:rPr>
          </w:pPr>
          <w:r w:rsidRPr="00CF1BA5">
            <w:rPr>
              <w:rFonts w:ascii="Garamond" w:hAnsi="Garamond"/>
              <w:color w:val="auto"/>
              <w:sz w:val="26"/>
            </w:rPr>
            <w:t>Sisällys</w:t>
          </w:r>
        </w:p>
        <w:p w:rsidR="00CF1BA5" w:rsidRPr="00CF1BA5" w:rsidRDefault="00CF1BA5">
          <w:pPr>
            <w:pStyle w:val="TOC1"/>
            <w:tabs>
              <w:tab w:val="left" w:pos="440"/>
              <w:tab w:val="right" w:leader="dot" w:pos="9911"/>
            </w:tabs>
            <w:rPr>
              <w:rFonts w:ascii="Garamond" w:hAnsi="Garamond"/>
              <w:noProof/>
              <w:sz w:val="26"/>
            </w:rPr>
          </w:pPr>
          <w:r w:rsidRPr="00CF1BA5">
            <w:rPr>
              <w:rFonts w:ascii="Garamond" w:hAnsi="Garamond"/>
              <w:sz w:val="26"/>
            </w:rPr>
            <w:fldChar w:fldCharType="begin"/>
          </w:r>
          <w:r w:rsidRPr="00CF1BA5">
            <w:rPr>
              <w:rFonts w:ascii="Garamond" w:hAnsi="Garamond"/>
              <w:sz w:val="26"/>
            </w:rPr>
            <w:instrText xml:space="preserve"> TOC \o "1-3" \h \z \u </w:instrText>
          </w:r>
          <w:r w:rsidRPr="00CF1BA5">
            <w:rPr>
              <w:rFonts w:ascii="Garamond" w:hAnsi="Garamond"/>
              <w:sz w:val="26"/>
            </w:rPr>
            <w:fldChar w:fldCharType="separate"/>
          </w:r>
          <w:hyperlink w:anchor="_Toc385930341" w:history="1">
            <w:r w:rsidRPr="00CF1BA5">
              <w:rPr>
                <w:rStyle w:val="Hyperlink"/>
                <w:rFonts w:ascii="Garamond" w:hAnsi="Garamond"/>
                <w:noProof/>
                <w:sz w:val="26"/>
              </w:rPr>
              <w:t>1</w:t>
            </w:r>
            <w:r w:rsidRPr="00CF1BA5">
              <w:rPr>
                <w:rFonts w:ascii="Garamond" w:hAnsi="Garamond"/>
                <w:noProof/>
                <w:sz w:val="26"/>
              </w:rPr>
              <w:tab/>
            </w:r>
            <w:r w:rsidRPr="00CF1BA5">
              <w:rPr>
                <w:rStyle w:val="Hyperlink"/>
                <w:rFonts w:ascii="Garamond" w:hAnsi="Garamond"/>
                <w:noProof/>
                <w:sz w:val="26"/>
              </w:rPr>
              <w:t>Johdanto</w:t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tab/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fldChar w:fldCharType="begin"/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instrText xml:space="preserve"> PAGEREF _Toc385930341 \h </w:instrText>
            </w:r>
            <w:r w:rsidRPr="00CF1BA5">
              <w:rPr>
                <w:rFonts w:ascii="Garamond" w:hAnsi="Garamond"/>
                <w:noProof/>
                <w:webHidden/>
                <w:sz w:val="26"/>
              </w:rPr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fldChar w:fldCharType="separate"/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t>1</w:t>
            </w:r>
            <w:r w:rsidRPr="00CF1BA5">
              <w:rPr>
                <w:rFonts w:ascii="Garamond" w:hAnsi="Garamond"/>
                <w:noProof/>
                <w:webHidden/>
                <w:sz w:val="26"/>
              </w:rPr>
              <w:fldChar w:fldCharType="end"/>
            </w:r>
          </w:hyperlink>
        </w:p>
        <w:p w:rsidR="00CF1BA5" w:rsidRPr="00CF1BA5" w:rsidRDefault="00ED5DEB">
          <w:pPr>
            <w:pStyle w:val="TOC1"/>
            <w:tabs>
              <w:tab w:val="left" w:pos="440"/>
              <w:tab w:val="right" w:leader="dot" w:pos="9911"/>
            </w:tabs>
            <w:rPr>
              <w:rFonts w:ascii="Garamond" w:hAnsi="Garamond"/>
              <w:noProof/>
              <w:sz w:val="26"/>
            </w:rPr>
          </w:pPr>
          <w:hyperlink w:anchor="_Toc385930342" w:history="1">
            <w:r w:rsidR="00CF1BA5" w:rsidRPr="00CF1BA5">
              <w:rPr>
                <w:rStyle w:val="Hyperlink"/>
                <w:rFonts w:ascii="Garamond" w:hAnsi="Garamond"/>
                <w:noProof/>
                <w:sz w:val="26"/>
              </w:rPr>
              <w:t>2</w:t>
            </w:r>
            <w:r w:rsidR="00CF1BA5" w:rsidRPr="00CF1BA5">
              <w:rPr>
                <w:rFonts w:ascii="Garamond" w:hAnsi="Garamond"/>
                <w:noProof/>
                <w:sz w:val="26"/>
              </w:rPr>
              <w:tab/>
            </w:r>
            <w:r w:rsidR="00CF1BA5" w:rsidRPr="00CF1BA5">
              <w:rPr>
                <w:rStyle w:val="Hyperlink"/>
                <w:rFonts w:ascii="Garamond" w:hAnsi="Garamond"/>
                <w:noProof/>
                <w:sz w:val="26"/>
              </w:rPr>
              <w:t>Käyttötapaukset</w:t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tab/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fldChar w:fldCharType="begin"/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instrText xml:space="preserve"> PAGEREF _Toc385930342 \h </w:instrText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fldChar w:fldCharType="separate"/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t>1</w:t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fldChar w:fldCharType="end"/>
            </w:r>
          </w:hyperlink>
        </w:p>
        <w:p w:rsidR="00CF1BA5" w:rsidRPr="00CF1BA5" w:rsidRDefault="00ED5DEB">
          <w:pPr>
            <w:pStyle w:val="TOC2"/>
            <w:tabs>
              <w:tab w:val="left" w:pos="880"/>
              <w:tab w:val="right" w:leader="dot" w:pos="9911"/>
            </w:tabs>
            <w:rPr>
              <w:rFonts w:ascii="Garamond" w:hAnsi="Garamond"/>
              <w:noProof/>
              <w:sz w:val="26"/>
            </w:rPr>
          </w:pPr>
          <w:hyperlink w:anchor="_Toc385930343" w:history="1">
            <w:r w:rsidR="00CF1BA5" w:rsidRPr="00CF1BA5">
              <w:rPr>
                <w:rStyle w:val="Hyperlink"/>
                <w:rFonts w:ascii="Garamond" w:hAnsi="Garamond"/>
                <w:noProof/>
                <w:sz w:val="26"/>
              </w:rPr>
              <w:t>2.1</w:t>
            </w:r>
            <w:r w:rsidR="00CF1BA5" w:rsidRPr="00CF1BA5">
              <w:rPr>
                <w:rFonts w:ascii="Garamond" w:hAnsi="Garamond"/>
                <w:noProof/>
                <w:sz w:val="26"/>
              </w:rPr>
              <w:tab/>
            </w:r>
            <w:r w:rsidR="00CF1BA5" w:rsidRPr="00CF1BA5">
              <w:rPr>
                <w:rStyle w:val="Hyperlink"/>
                <w:rFonts w:ascii="Garamond" w:hAnsi="Garamond"/>
                <w:noProof/>
                <w:sz w:val="26"/>
              </w:rPr>
              <w:t>Koulutusten listaus</w:t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tab/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fldChar w:fldCharType="begin"/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instrText xml:space="preserve"> PAGEREF _Toc385930343 \h </w:instrText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fldChar w:fldCharType="separate"/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t>1</w:t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fldChar w:fldCharType="end"/>
            </w:r>
          </w:hyperlink>
        </w:p>
        <w:p w:rsidR="00CF1BA5" w:rsidRPr="00CF1BA5" w:rsidRDefault="00ED5DEB">
          <w:pPr>
            <w:pStyle w:val="TOC2"/>
            <w:tabs>
              <w:tab w:val="left" w:pos="880"/>
              <w:tab w:val="right" w:leader="dot" w:pos="9911"/>
            </w:tabs>
            <w:rPr>
              <w:rFonts w:ascii="Garamond" w:hAnsi="Garamond"/>
              <w:noProof/>
              <w:sz w:val="26"/>
            </w:rPr>
          </w:pPr>
          <w:hyperlink w:anchor="_Toc385930344" w:history="1">
            <w:r w:rsidR="00CF1BA5" w:rsidRPr="00CF1BA5">
              <w:rPr>
                <w:rStyle w:val="Hyperlink"/>
                <w:rFonts w:ascii="Garamond" w:hAnsi="Garamond"/>
                <w:noProof/>
                <w:sz w:val="26"/>
              </w:rPr>
              <w:t>2.2</w:t>
            </w:r>
            <w:r w:rsidR="00CF1BA5" w:rsidRPr="00CF1BA5">
              <w:rPr>
                <w:rFonts w:ascii="Garamond" w:hAnsi="Garamond"/>
                <w:noProof/>
                <w:sz w:val="26"/>
              </w:rPr>
              <w:tab/>
            </w:r>
            <w:r w:rsidR="00CF1BA5" w:rsidRPr="00CF1BA5">
              <w:rPr>
                <w:rStyle w:val="Hyperlink"/>
                <w:rFonts w:ascii="Garamond" w:hAnsi="Garamond"/>
                <w:noProof/>
                <w:sz w:val="26"/>
              </w:rPr>
              <w:t>Yhden koulutuksen tietojen hakeminen</w:t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tab/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fldChar w:fldCharType="begin"/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instrText xml:space="preserve"> PAGEREF _Toc385930344 \h </w:instrText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fldChar w:fldCharType="separate"/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t>1</w:t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fldChar w:fldCharType="end"/>
            </w:r>
          </w:hyperlink>
        </w:p>
        <w:p w:rsidR="00CF1BA5" w:rsidRPr="00CF1BA5" w:rsidRDefault="00ED5DEB">
          <w:pPr>
            <w:pStyle w:val="TOC2"/>
            <w:tabs>
              <w:tab w:val="left" w:pos="880"/>
              <w:tab w:val="right" w:leader="dot" w:pos="9911"/>
            </w:tabs>
            <w:rPr>
              <w:rFonts w:ascii="Garamond" w:hAnsi="Garamond"/>
              <w:noProof/>
              <w:sz w:val="26"/>
            </w:rPr>
          </w:pPr>
          <w:hyperlink w:anchor="_Toc385930345" w:history="1">
            <w:r w:rsidR="00CF1BA5" w:rsidRPr="00CF1BA5">
              <w:rPr>
                <w:rStyle w:val="Hyperlink"/>
                <w:rFonts w:ascii="Garamond" w:hAnsi="Garamond"/>
                <w:noProof/>
                <w:sz w:val="26"/>
              </w:rPr>
              <w:t>2.3</w:t>
            </w:r>
            <w:r w:rsidR="00CF1BA5" w:rsidRPr="00CF1BA5">
              <w:rPr>
                <w:rFonts w:ascii="Garamond" w:hAnsi="Garamond"/>
                <w:noProof/>
                <w:sz w:val="26"/>
              </w:rPr>
              <w:tab/>
            </w:r>
            <w:r w:rsidR="00CF1BA5" w:rsidRPr="00CF1BA5">
              <w:rPr>
                <w:rStyle w:val="Hyperlink"/>
                <w:rFonts w:ascii="Garamond" w:hAnsi="Garamond"/>
                <w:noProof/>
                <w:sz w:val="26"/>
              </w:rPr>
              <w:t>Yhden koulutuksen tietojen muokkaaminen</w:t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tab/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fldChar w:fldCharType="begin"/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instrText xml:space="preserve"> PAGEREF _Toc385930345 \h </w:instrText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fldChar w:fldCharType="separate"/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t>2</w:t>
            </w:r>
            <w:r w:rsidR="00CF1BA5" w:rsidRPr="00CF1BA5">
              <w:rPr>
                <w:rFonts w:ascii="Garamond" w:hAnsi="Garamond"/>
                <w:noProof/>
                <w:webHidden/>
                <w:sz w:val="26"/>
              </w:rPr>
              <w:fldChar w:fldCharType="end"/>
            </w:r>
          </w:hyperlink>
        </w:p>
        <w:p w:rsidR="00753DDB" w:rsidRPr="00CF1BA5" w:rsidRDefault="00CF1BA5" w:rsidP="00CF1BA5">
          <w:pPr>
            <w:rPr>
              <w:sz w:val="26"/>
            </w:rPr>
          </w:pPr>
          <w:r w:rsidRPr="00CF1BA5">
            <w:rPr>
              <w:rFonts w:ascii="Garamond" w:hAnsi="Garamond"/>
              <w:b/>
              <w:bCs/>
              <w:noProof/>
              <w:sz w:val="26"/>
            </w:rPr>
            <w:fldChar w:fldCharType="end"/>
          </w:r>
        </w:p>
      </w:sdtContent>
    </w:sdt>
    <w:p w:rsidR="001D3950" w:rsidRPr="004A08A2" w:rsidRDefault="001D3950" w:rsidP="00753DDB">
      <w:pPr>
        <w:pStyle w:val="perus"/>
      </w:pPr>
    </w:p>
    <w:p w:rsidR="00356DA9" w:rsidRPr="00A9234D" w:rsidRDefault="00A9234D" w:rsidP="004A08A2">
      <w:pPr>
        <w:pStyle w:val="Heading1"/>
      </w:pPr>
      <w:bookmarkStart w:id="0" w:name="_Toc385930341"/>
      <w:r w:rsidRPr="00A9234D">
        <w:t>Johdanto</w:t>
      </w:r>
      <w:bookmarkEnd w:id="0"/>
      <w:r>
        <w:tab/>
      </w:r>
      <w:r>
        <w:tab/>
      </w:r>
    </w:p>
    <w:p w:rsidR="00753DDB" w:rsidRPr="00356DA9" w:rsidRDefault="00753DDB" w:rsidP="00A9234D">
      <w:pPr>
        <w:pStyle w:val="riippuva"/>
        <w:ind w:left="1304" w:firstLine="0"/>
        <w:rPr>
          <w:lang w:val="fi-FI"/>
        </w:rPr>
      </w:pPr>
      <w:r w:rsidRPr="00356DA9">
        <w:rPr>
          <w:lang w:val="fi-FI"/>
        </w:rPr>
        <w:t xml:space="preserve">Tähän dokumenttiin kerätään tiimi 5:n Halli-projektiin </w:t>
      </w:r>
      <w:r w:rsidR="00A9234D">
        <w:rPr>
          <w:lang w:val="fi-FI"/>
        </w:rPr>
        <w:t xml:space="preserve">tekemien ominaisuuksien käyttötapausten </w:t>
      </w:r>
      <w:r w:rsidRPr="00356DA9">
        <w:rPr>
          <w:lang w:val="fi-FI"/>
        </w:rPr>
        <w:t>kuvaukset.</w:t>
      </w:r>
    </w:p>
    <w:p w:rsidR="001D3950" w:rsidRDefault="001D3950" w:rsidP="001D3950">
      <w:pPr>
        <w:pStyle w:val="perus"/>
        <w:ind w:left="1304" w:hanging="1304"/>
        <w:rPr>
          <w:lang w:val="fi-FI"/>
        </w:rPr>
      </w:pPr>
    </w:p>
    <w:p w:rsidR="001D3950" w:rsidRDefault="001D3950" w:rsidP="001D3950">
      <w:pPr>
        <w:pStyle w:val="perus"/>
        <w:ind w:left="1304" w:hanging="1304"/>
        <w:rPr>
          <w:lang w:val="fi-FI"/>
        </w:rPr>
      </w:pPr>
    </w:p>
    <w:p w:rsidR="001D3950" w:rsidRPr="00A9234D" w:rsidRDefault="001D3950" w:rsidP="004A08A2">
      <w:pPr>
        <w:pStyle w:val="Heading1"/>
      </w:pPr>
      <w:bookmarkStart w:id="1" w:name="_Toc385930342"/>
      <w:r w:rsidRPr="00A9234D">
        <w:t>Käyttötapaukset</w:t>
      </w:r>
      <w:bookmarkEnd w:id="1"/>
    </w:p>
    <w:p w:rsidR="001D3950" w:rsidRDefault="001D3950" w:rsidP="001D3950">
      <w:pPr>
        <w:pStyle w:val="perus"/>
        <w:ind w:left="1304" w:hanging="1304"/>
        <w:rPr>
          <w:lang w:val="fi-FI"/>
        </w:rPr>
      </w:pPr>
    </w:p>
    <w:p w:rsidR="00356DA9" w:rsidRPr="000A70F8" w:rsidRDefault="00356DA9" w:rsidP="004A08A2">
      <w:pPr>
        <w:pStyle w:val="Heading2"/>
      </w:pPr>
      <w:bookmarkStart w:id="2" w:name="_Toc385930343"/>
      <w:r w:rsidRPr="000A70F8">
        <w:t>Koulutusten listaus</w:t>
      </w:r>
      <w:bookmarkEnd w:id="2"/>
    </w:p>
    <w:p w:rsidR="00356DA9" w:rsidRDefault="00356DA9" w:rsidP="00A9234D">
      <w:pPr>
        <w:pStyle w:val="perus"/>
        <w:ind w:left="2608" w:hanging="1304"/>
        <w:rPr>
          <w:lang w:val="fi-FI"/>
        </w:rPr>
      </w:pP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  <w:r>
        <w:rPr>
          <w:lang w:val="fi-FI"/>
        </w:rPr>
        <w:t>Toimija(t)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 w:rsidR="004A08A2">
        <w:rPr>
          <w:lang w:val="fi-FI"/>
        </w:rPr>
        <w:t>Softala III:n o</w:t>
      </w:r>
      <w:r>
        <w:rPr>
          <w:lang w:val="fi-FI"/>
        </w:rPr>
        <w:t>pettaja</w:t>
      </w: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Esiehto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>
        <w:rPr>
          <w:lang w:val="fi-FI"/>
        </w:rPr>
        <w:t>Toimija on tunnis</w:t>
      </w:r>
      <w:r w:rsidR="00356DA9">
        <w:rPr>
          <w:lang w:val="fi-FI"/>
        </w:rPr>
        <w:t>tautunut sovellukseen.</w:t>
      </w: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Lopputulos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>
        <w:rPr>
          <w:lang w:val="fi-FI"/>
        </w:rPr>
        <w:t xml:space="preserve">Toimija näkee listan </w:t>
      </w:r>
      <w:r w:rsidR="008E280A">
        <w:rPr>
          <w:lang w:val="fi-FI"/>
        </w:rPr>
        <w:t>julkaisemattomista</w:t>
      </w:r>
      <w:r>
        <w:rPr>
          <w:lang w:val="fi-FI"/>
        </w:rPr>
        <w:t xml:space="preserve"> </w:t>
      </w:r>
      <w:r w:rsidR="00356DA9">
        <w:rPr>
          <w:lang w:val="fi-FI"/>
        </w:rPr>
        <w:t>koulutuksista.</w:t>
      </w: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Käyttötiheys</w:t>
      </w:r>
      <w:r w:rsidRPr="001D3950">
        <w:rPr>
          <w:lang w:val="fi-FI"/>
        </w:rPr>
        <w:tab/>
      </w:r>
      <w:r w:rsidR="00356DA9">
        <w:rPr>
          <w:lang w:val="fi-FI"/>
        </w:rPr>
        <w:tab/>
        <w:t>5-10</w:t>
      </w:r>
      <w:r w:rsidRPr="001D3950">
        <w:rPr>
          <w:lang w:val="fi-FI"/>
        </w:rPr>
        <w:t xml:space="preserve"> kertaa viikossa.</w:t>
      </w:r>
    </w:p>
    <w:p w:rsidR="001D3950" w:rsidRPr="001D3950" w:rsidRDefault="001D3950" w:rsidP="00A9234D">
      <w:pPr>
        <w:pStyle w:val="perus"/>
        <w:ind w:left="2608" w:hanging="1304"/>
        <w:rPr>
          <w:lang w:val="fi-FI"/>
        </w:rPr>
      </w:pPr>
    </w:p>
    <w:p w:rsidR="00356DA9" w:rsidRDefault="00356DA9" w:rsidP="00A9234D">
      <w:pPr>
        <w:pStyle w:val="perus"/>
        <w:numPr>
          <w:ilvl w:val="0"/>
          <w:numId w:val="5"/>
        </w:numPr>
        <w:ind w:left="2969"/>
        <w:rPr>
          <w:lang w:val="fi-FI"/>
        </w:rPr>
      </w:pPr>
      <w:r>
        <w:rPr>
          <w:lang w:val="fi-FI"/>
        </w:rPr>
        <w:t>Sovellus avaa sovelluksen etusivun</w:t>
      </w:r>
    </w:p>
    <w:p w:rsidR="00356DA9" w:rsidRDefault="00356DA9" w:rsidP="00A9234D">
      <w:pPr>
        <w:pStyle w:val="perus"/>
        <w:numPr>
          <w:ilvl w:val="0"/>
          <w:numId w:val="5"/>
        </w:numPr>
        <w:ind w:left="2969"/>
        <w:rPr>
          <w:lang w:val="fi-FI"/>
        </w:rPr>
      </w:pPr>
      <w:r>
        <w:rPr>
          <w:lang w:val="fi-FI"/>
        </w:rPr>
        <w:t>Toimija napauttaa ”</w:t>
      </w:r>
      <w:r w:rsidR="008E280A">
        <w:rPr>
          <w:lang w:val="fi-FI"/>
        </w:rPr>
        <w:t>Listaus</w:t>
      </w:r>
      <w:r>
        <w:rPr>
          <w:lang w:val="fi-FI"/>
        </w:rPr>
        <w:t>”-painiketta</w:t>
      </w:r>
    </w:p>
    <w:p w:rsidR="001D3950" w:rsidRDefault="001D3950" w:rsidP="00A9234D">
      <w:pPr>
        <w:pStyle w:val="perus"/>
        <w:numPr>
          <w:ilvl w:val="0"/>
          <w:numId w:val="5"/>
        </w:numPr>
        <w:ind w:left="2969"/>
        <w:rPr>
          <w:lang w:val="fi-FI"/>
        </w:rPr>
      </w:pPr>
      <w:r w:rsidRPr="001D3950">
        <w:rPr>
          <w:lang w:val="fi-FI"/>
        </w:rPr>
        <w:t>Sovellus</w:t>
      </w:r>
      <w:r w:rsidR="00356DA9">
        <w:rPr>
          <w:lang w:val="fi-FI"/>
        </w:rPr>
        <w:t xml:space="preserve"> hakee tiedot </w:t>
      </w:r>
      <w:r w:rsidR="008E280A">
        <w:rPr>
          <w:lang w:val="fi-FI"/>
        </w:rPr>
        <w:t>julkaisemattomista</w:t>
      </w:r>
      <w:r w:rsidR="00356DA9">
        <w:rPr>
          <w:lang w:val="fi-FI"/>
        </w:rPr>
        <w:t xml:space="preserve"> koulutuksista ja listaa ne toimijalle.</w:t>
      </w:r>
    </w:p>
    <w:p w:rsidR="00356DA9" w:rsidRDefault="00356DA9" w:rsidP="00A9234D">
      <w:pPr>
        <w:pStyle w:val="perus"/>
        <w:ind w:left="1304"/>
        <w:rPr>
          <w:lang w:val="fi-FI"/>
        </w:rPr>
      </w:pPr>
    </w:p>
    <w:p w:rsidR="00356DA9" w:rsidRDefault="00356DA9" w:rsidP="00A9234D">
      <w:pPr>
        <w:pStyle w:val="perus"/>
        <w:ind w:left="1304"/>
        <w:rPr>
          <w:lang w:val="fi-FI"/>
        </w:rPr>
      </w:pPr>
    </w:p>
    <w:p w:rsidR="00A9234D" w:rsidRDefault="00A9234D" w:rsidP="00A9234D">
      <w:pPr>
        <w:pStyle w:val="perus"/>
        <w:ind w:left="1304"/>
        <w:rPr>
          <w:lang w:val="fi-FI"/>
        </w:rPr>
      </w:pPr>
    </w:p>
    <w:p w:rsidR="00356DA9" w:rsidRPr="000A70F8" w:rsidRDefault="00356DA9" w:rsidP="004A08A2">
      <w:pPr>
        <w:pStyle w:val="Heading2"/>
      </w:pPr>
      <w:bookmarkStart w:id="3" w:name="_Toc385930344"/>
      <w:r w:rsidRPr="000A70F8">
        <w:t>Yhden koulutuksen tietojen hakeminen</w:t>
      </w:r>
      <w:bookmarkEnd w:id="3"/>
    </w:p>
    <w:p w:rsidR="00356DA9" w:rsidRDefault="00356DA9" w:rsidP="00A9234D">
      <w:pPr>
        <w:pStyle w:val="perus"/>
        <w:ind w:left="2608" w:hanging="1304"/>
        <w:rPr>
          <w:lang w:val="fi-FI"/>
        </w:rPr>
      </w:pPr>
    </w:p>
    <w:p w:rsidR="00356DA9" w:rsidRPr="001D3950" w:rsidRDefault="00356DA9" w:rsidP="00A9234D">
      <w:pPr>
        <w:pStyle w:val="perus"/>
        <w:ind w:left="2608" w:hanging="1304"/>
        <w:rPr>
          <w:lang w:val="fi-FI"/>
        </w:rPr>
      </w:pPr>
      <w:r>
        <w:rPr>
          <w:lang w:val="fi-FI"/>
        </w:rPr>
        <w:t>Toimija(t)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 w:rsidR="004A08A2">
        <w:rPr>
          <w:lang w:val="fi-FI"/>
        </w:rPr>
        <w:t>Softala III:n opettaja</w:t>
      </w:r>
    </w:p>
    <w:p w:rsidR="00356DA9" w:rsidRPr="001D3950" w:rsidRDefault="00940350" w:rsidP="00940350">
      <w:pPr>
        <w:pStyle w:val="perus"/>
        <w:ind w:left="3912" w:hanging="2608"/>
        <w:rPr>
          <w:lang w:val="fi-FI"/>
        </w:rPr>
      </w:pPr>
      <w:r>
        <w:rPr>
          <w:lang w:val="fi-FI"/>
        </w:rPr>
        <w:lastRenderedPageBreak/>
        <w:t>Esiehto</w:t>
      </w:r>
      <w:r>
        <w:rPr>
          <w:lang w:val="fi-FI"/>
        </w:rPr>
        <w:tab/>
      </w:r>
      <w:r w:rsidR="00356DA9">
        <w:rPr>
          <w:lang w:val="fi-FI"/>
        </w:rPr>
        <w:t xml:space="preserve">Toimija on tunnistautunut sovellukseen ja on </w:t>
      </w:r>
      <w:r>
        <w:rPr>
          <w:lang w:val="fi-FI"/>
        </w:rPr>
        <w:t>napauttanut ”</w:t>
      </w:r>
      <w:r w:rsidR="009B21FD">
        <w:rPr>
          <w:lang w:val="fi-FI"/>
        </w:rPr>
        <w:t>Listaus</w:t>
      </w:r>
      <w:r>
        <w:rPr>
          <w:lang w:val="fi-FI"/>
        </w:rPr>
        <w:t>”-painiketta.</w:t>
      </w:r>
    </w:p>
    <w:p w:rsidR="00356DA9" w:rsidRPr="001D3950" w:rsidRDefault="00356DA9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Lopputulos</w:t>
      </w:r>
      <w:r w:rsidRPr="001D3950">
        <w:rPr>
          <w:lang w:val="fi-FI"/>
        </w:rPr>
        <w:tab/>
      </w:r>
      <w:r w:rsidRPr="001D3950">
        <w:rPr>
          <w:lang w:val="fi-FI"/>
        </w:rPr>
        <w:tab/>
      </w:r>
      <w:r>
        <w:rPr>
          <w:lang w:val="fi-FI"/>
        </w:rPr>
        <w:t xml:space="preserve">Toimija näkee </w:t>
      </w:r>
      <w:r w:rsidR="008E280A">
        <w:rPr>
          <w:lang w:val="fi-FI"/>
        </w:rPr>
        <w:t>yhden koulutuksen tiedot.</w:t>
      </w:r>
    </w:p>
    <w:p w:rsidR="00356DA9" w:rsidRPr="001D3950" w:rsidRDefault="00356DA9" w:rsidP="00A9234D">
      <w:pPr>
        <w:pStyle w:val="perus"/>
        <w:ind w:left="2608" w:hanging="1304"/>
        <w:rPr>
          <w:lang w:val="fi-FI"/>
        </w:rPr>
      </w:pPr>
      <w:r w:rsidRPr="001D3950">
        <w:rPr>
          <w:lang w:val="fi-FI"/>
        </w:rPr>
        <w:t>Käyttötiheys</w:t>
      </w:r>
      <w:r w:rsidRPr="001D3950">
        <w:rPr>
          <w:lang w:val="fi-FI"/>
        </w:rPr>
        <w:tab/>
      </w:r>
      <w:r>
        <w:rPr>
          <w:lang w:val="fi-FI"/>
        </w:rPr>
        <w:tab/>
        <w:t>5-10</w:t>
      </w:r>
      <w:r w:rsidRPr="001D3950">
        <w:rPr>
          <w:lang w:val="fi-FI"/>
        </w:rPr>
        <w:t xml:space="preserve"> kertaa viikossa.</w:t>
      </w:r>
    </w:p>
    <w:p w:rsidR="00356DA9" w:rsidRPr="001D3950" w:rsidRDefault="00356DA9" w:rsidP="00A9234D">
      <w:pPr>
        <w:pStyle w:val="perus"/>
        <w:ind w:left="2608" w:hanging="1304"/>
        <w:rPr>
          <w:lang w:val="fi-FI"/>
        </w:rPr>
      </w:pPr>
    </w:p>
    <w:p w:rsidR="00356DA9" w:rsidRDefault="00356DA9" w:rsidP="00A9234D">
      <w:pPr>
        <w:pStyle w:val="perus"/>
        <w:numPr>
          <w:ilvl w:val="0"/>
          <w:numId w:val="6"/>
        </w:numPr>
        <w:ind w:left="2969"/>
        <w:rPr>
          <w:lang w:val="fi-FI"/>
        </w:rPr>
      </w:pPr>
      <w:r>
        <w:rPr>
          <w:lang w:val="fi-FI"/>
        </w:rPr>
        <w:t xml:space="preserve">Sovellus </w:t>
      </w:r>
      <w:r w:rsidR="00857EBB">
        <w:rPr>
          <w:lang w:val="fi-FI"/>
        </w:rPr>
        <w:t xml:space="preserve">hakee tiedot kaikista koulutuksista ja </w:t>
      </w:r>
      <w:r w:rsidR="003216E8">
        <w:rPr>
          <w:lang w:val="fi-FI"/>
        </w:rPr>
        <w:t>näyttää</w:t>
      </w:r>
      <w:r w:rsidR="00857EBB">
        <w:rPr>
          <w:lang w:val="fi-FI"/>
        </w:rPr>
        <w:t xml:space="preserve"> ne toimijalle.</w:t>
      </w:r>
    </w:p>
    <w:p w:rsidR="00356DA9" w:rsidRDefault="00356DA9" w:rsidP="00A9234D">
      <w:pPr>
        <w:pStyle w:val="perus"/>
        <w:numPr>
          <w:ilvl w:val="0"/>
          <w:numId w:val="6"/>
        </w:numPr>
        <w:ind w:left="2969"/>
        <w:rPr>
          <w:lang w:val="fi-FI"/>
        </w:rPr>
      </w:pPr>
      <w:r>
        <w:rPr>
          <w:lang w:val="fi-FI"/>
        </w:rPr>
        <w:t xml:space="preserve">Toimija napauttaa </w:t>
      </w:r>
      <w:r w:rsidR="00857EBB">
        <w:rPr>
          <w:lang w:val="fi-FI"/>
        </w:rPr>
        <w:t xml:space="preserve">sen </w:t>
      </w:r>
      <w:r w:rsidR="00E855D7">
        <w:rPr>
          <w:lang w:val="fi-FI"/>
        </w:rPr>
        <w:t>”</w:t>
      </w:r>
      <w:r w:rsidR="008E280A">
        <w:rPr>
          <w:lang w:val="fi-FI"/>
        </w:rPr>
        <w:t>koulutuksen tiedot</w:t>
      </w:r>
      <w:r w:rsidR="00E855D7">
        <w:rPr>
          <w:lang w:val="fi-FI"/>
        </w:rPr>
        <w:t>”-painiketta</w:t>
      </w:r>
      <w:r w:rsidR="00857EBB">
        <w:rPr>
          <w:lang w:val="fi-FI"/>
        </w:rPr>
        <w:t>, jonk</w:t>
      </w:r>
      <w:r w:rsidR="00E855D7">
        <w:rPr>
          <w:lang w:val="fi-FI"/>
        </w:rPr>
        <w:t>a tiedot hän haluaa nähdä</w:t>
      </w:r>
      <w:r w:rsidR="00857EBB">
        <w:rPr>
          <w:lang w:val="fi-FI"/>
        </w:rPr>
        <w:t>.</w:t>
      </w:r>
    </w:p>
    <w:p w:rsidR="00356DA9" w:rsidRDefault="00356DA9" w:rsidP="00A9234D">
      <w:pPr>
        <w:pStyle w:val="perus"/>
        <w:numPr>
          <w:ilvl w:val="0"/>
          <w:numId w:val="6"/>
        </w:numPr>
        <w:ind w:left="2969"/>
        <w:rPr>
          <w:lang w:val="fi-FI"/>
        </w:rPr>
      </w:pPr>
      <w:r w:rsidRPr="001D3950">
        <w:rPr>
          <w:lang w:val="fi-FI"/>
        </w:rPr>
        <w:t>Sovellus</w:t>
      </w:r>
      <w:r>
        <w:rPr>
          <w:lang w:val="fi-FI"/>
        </w:rPr>
        <w:t xml:space="preserve"> </w:t>
      </w:r>
      <w:r w:rsidR="00857EBB">
        <w:rPr>
          <w:lang w:val="fi-FI"/>
        </w:rPr>
        <w:t xml:space="preserve">siirtyy uudelle sivulle, jolle se </w:t>
      </w:r>
      <w:r>
        <w:rPr>
          <w:lang w:val="fi-FI"/>
        </w:rPr>
        <w:t>hakee t</w:t>
      </w:r>
      <w:r w:rsidR="003216E8">
        <w:rPr>
          <w:lang w:val="fi-FI"/>
        </w:rPr>
        <w:t>iedot yhdestä koulutuksesta ja näyttää</w:t>
      </w:r>
      <w:r>
        <w:rPr>
          <w:lang w:val="fi-FI"/>
        </w:rPr>
        <w:t xml:space="preserve"> ne toimijalle.</w:t>
      </w:r>
    </w:p>
    <w:p w:rsidR="004A08A2" w:rsidRDefault="004A08A2" w:rsidP="004A08A2">
      <w:pPr>
        <w:pStyle w:val="perus"/>
        <w:rPr>
          <w:lang w:val="fi-FI"/>
        </w:rPr>
      </w:pPr>
    </w:p>
    <w:p w:rsidR="004A08A2" w:rsidRPr="004A08A2" w:rsidRDefault="004A08A2" w:rsidP="004A08A2">
      <w:pPr>
        <w:pStyle w:val="Heading2"/>
      </w:pPr>
      <w:bookmarkStart w:id="4" w:name="_Toc385930345"/>
      <w:r>
        <w:t>Yhden koulutuksen tietojen muokkaaminen</w:t>
      </w:r>
      <w:bookmarkEnd w:id="4"/>
    </w:p>
    <w:p w:rsidR="00356DA9" w:rsidRDefault="00356DA9" w:rsidP="00356DA9">
      <w:pPr>
        <w:pStyle w:val="perus"/>
        <w:rPr>
          <w:lang w:val="fi-FI"/>
        </w:rPr>
      </w:pPr>
    </w:p>
    <w:p w:rsidR="00CF1BA5" w:rsidRDefault="00CF1BA5" w:rsidP="00CF1BA5">
      <w:pPr>
        <w:pStyle w:val="perus"/>
        <w:ind w:left="1304"/>
        <w:rPr>
          <w:lang w:val="fi-FI"/>
        </w:rPr>
      </w:pPr>
      <w:r>
        <w:rPr>
          <w:lang w:val="fi-FI"/>
        </w:rPr>
        <w:t>Toimija(t)</w:t>
      </w:r>
      <w:r>
        <w:rPr>
          <w:lang w:val="fi-FI"/>
        </w:rPr>
        <w:tab/>
      </w:r>
      <w:r>
        <w:rPr>
          <w:lang w:val="fi-FI"/>
        </w:rPr>
        <w:tab/>
        <w:t>Softala III:n opettaja</w:t>
      </w:r>
    </w:p>
    <w:p w:rsidR="00DE63F0" w:rsidRDefault="00DE63F0" w:rsidP="00DE63F0">
      <w:pPr>
        <w:pStyle w:val="perus"/>
        <w:ind w:left="3912" w:hanging="2608"/>
        <w:rPr>
          <w:lang w:val="fi-FI"/>
        </w:rPr>
      </w:pPr>
      <w:r>
        <w:rPr>
          <w:lang w:val="fi-FI"/>
        </w:rPr>
        <w:t>Esiehto</w:t>
      </w:r>
      <w:r>
        <w:rPr>
          <w:lang w:val="fi-FI"/>
        </w:rPr>
        <w:tab/>
        <w:t xml:space="preserve">Toimija haluaa muokata koulutuksen tietoja ja on valinnut </w:t>
      </w:r>
      <w:r w:rsidR="00B17244">
        <w:rPr>
          <w:lang w:val="fi-FI"/>
        </w:rPr>
        <w:t>koulutustilaisuuden, jota haluaa muokata,</w:t>
      </w:r>
      <w:r>
        <w:rPr>
          <w:lang w:val="fi-FI"/>
        </w:rPr>
        <w:t xml:space="preserve"> järjestelmästä.</w:t>
      </w:r>
    </w:p>
    <w:p w:rsidR="00DE63F0" w:rsidRDefault="00DE63F0" w:rsidP="00DE63F0">
      <w:pPr>
        <w:pStyle w:val="perus"/>
        <w:ind w:left="3912" w:hanging="2608"/>
        <w:rPr>
          <w:lang w:val="fi-FI"/>
        </w:rPr>
      </w:pPr>
      <w:r>
        <w:rPr>
          <w:lang w:val="fi-FI"/>
        </w:rPr>
        <w:t>Lopputulos</w:t>
      </w:r>
      <w:r>
        <w:rPr>
          <w:lang w:val="fi-FI"/>
        </w:rPr>
        <w:tab/>
        <w:t xml:space="preserve">Toimija on muokannut </w:t>
      </w:r>
      <w:r w:rsidR="00A70796">
        <w:rPr>
          <w:lang w:val="fi-FI"/>
        </w:rPr>
        <w:t>koulutustilaisuuden tietoja haluamaansa muotoon.</w:t>
      </w:r>
    </w:p>
    <w:p w:rsidR="00A70796" w:rsidRDefault="008E280A" w:rsidP="00DE63F0">
      <w:pPr>
        <w:pStyle w:val="perus"/>
        <w:ind w:left="3912" w:hanging="2608"/>
        <w:rPr>
          <w:lang w:val="fi-FI"/>
        </w:rPr>
      </w:pPr>
      <w:r>
        <w:rPr>
          <w:lang w:val="fi-FI"/>
        </w:rPr>
        <w:t>Käyttötiheys</w:t>
      </w:r>
      <w:r>
        <w:rPr>
          <w:lang w:val="fi-FI"/>
        </w:rPr>
        <w:tab/>
        <w:t>1</w:t>
      </w:r>
      <w:r w:rsidR="00A70796">
        <w:rPr>
          <w:lang w:val="fi-FI"/>
        </w:rPr>
        <w:t>-2 kertaa lukukaudessa/koulutustilaisuus</w:t>
      </w:r>
    </w:p>
    <w:p w:rsidR="00B17244" w:rsidRDefault="00B17244" w:rsidP="00DE63F0">
      <w:pPr>
        <w:pStyle w:val="perus"/>
        <w:ind w:left="3912" w:hanging="2608"/>
        <w:rPr>
          <w:lang w:val="fi-FI"/>
        </w:rPr>
      </w:pPr>
    </w:p>
    <w:p w:rsidR="00B17244" w:rsidRDefault="008E280A" w:rsidP="00B17244">
      <w:pPr>
        <w:pStyle w:val="perus"/>
        <w:numPr>
          <w:ilvl w:val="0"/>
          <w:numId w:val="8"/>
        </w:numPr>
        <w:rPr>
          <w:lang w:val="fi-FI"/>
        </w:rPr>
      </w:pPr>
      <w:r>
        <w:rPr>
          <w:lang w:val="fi-FI"/>
        </w:rPr>
        <w:t>Sovellus</w:t>
      </w:r>
      <w:r w:rsidR="009E3F0C">
        <w:rPr>
          <w:lang w:val="fi-FI"/>
        </w:rPr>
        <w:t xml:space="preserve"> hakee valitun koulutustilaisuuden tiedot toimijalle näkyviin. Koulutustilaisuudesta näkyy aihe, kuvaus,</w:t>
      </w:r>
      <w:r>
        <w:rPr>
          <w:lang w:val="fi-FI"/>
        </w:rPr>
        <w:t xml:space="preserve"> kouluttajat, arvioiva opettaja, päivämäärä</w:t>
      </w:r>
      <w:r>
        <w:rPr>
          <w:lang w:val="fi-FI"/>
        </w:rPr>
        <w:t>, aloitus- ja lopetusaika, koulutustila</w:t>
      </w:r>
      <w:r>
        <w:rPr>
          <w:lang w:val="fi-FI"/>
        </w:rPr>
        <w:t>,</w:t>
      </w:r>
      <w:r>
        <w:rPr>
          <w:lang w:val="fi-FI"/>
        </w:rPr>
        <w:t xml:space="preserve"> </w:t>
      </w:r>
      <w:r w:rsidR="009E3F0C">
        <w:rPr>
          <w:lang w:val="fi-FI"/>
        </w:rPr>
        <w:t>lähtötaso ja koulutustilaisuuteen liittyvät avainsanat.</w:t>
      </w:r>
    </w:p>
    <w:p w:rsidR="009E3F0C" w:rsidRDefault="009E3F0C" w:rsidP="009E3F0C">
      <w:pPr>
        <w:pStyle w:val="perus"/>
        <w:ind w:left="1664"/>
        <w:rPr>
          <w:lang w:val="fi-FI"/>
        </w:rPr>
      </w:pPr>
      <w:r>
        <w:rPr>
          <w:lang w:val="fi-FI"/>
        </w:rPr>
        <w:t>P1. Tekninen virhe</w:t>
      </w:r>
    </w:p>
    <w:p w:rsidR="004B1991" w:rsidRDefault="004B1991" w:rsidP="004B1991">
      <w:pPr>
        <w:pStyle w:val="perus"/>
        <w:numPr>
          <w:ilvl w:val="0"/>
          <w:numId w:val="8"/>
        </w:numPr>
        <w:rPr>
          <w:lang w:val="fi-FI"/>
        </w:rPr>
      </w:pPr>
      <w:r>
        <w:rPr>
          <w:lang w:val="fi-FI"/>
        </w:rPr>
        <w:t>Toimija napsauttaa ”Muokkaa”-painiketta.</w:t>
      </w:r>
    </w:p>
    <w:p w:rsidR="004B1991" w:rsidRDefault="004B1991" w:rsidP="004B1991">
      <w:pPr>
        <w:pStyle w:val="perus"/>
        <w:ind w:left="1664"/>
        <w:rPr>
          <w:lang w:val="fi-FI"/>
        </w:rPr>
      </w:pPr>
      <w:r>
        <w:rPr>
          <w:lang w:val="fi-FI"/>
        </w:rPr>
        <w:t>V2. Toimija sulkee selaimen, käyttötapaus päättyy.</w:t>
      </w:r>
    </w:p>
    <w:p w:rsidR="004B1991" w:rsidRDefault="008E280A" w:rsidP="004B1991">
      <w:pPr>
        <w:pStyle w:val="perus"/>
        <w:numPr>
          <w:ilvl w:val="0"/>
          <w:numId w:val="8"/>
        </w:numPr>
        <w:rPr>
          <w:lang w:val="fi-FI"/>
        </w:rPr>
      </w:pPr>
      <w:r>
        <w:rPr>
          <w:lang w:val="fi-FI"/>
        </w:rPr>
        <w:t>Sovellus</w:t>
      </w:r>
      <w:r w:rsidR="0004216F">
        <w:rPr>
          <w:lang w:val="fi-FI"/>
        </w:rPr>
        <w:t xml:space="preserve"> näyttää ponnahdusikkunan, jossa on mahdollista </w:t>
      </w:r>
      <w:r>
        <w:rPr>
          <w:lang w:val="fi-FI"/>
        </w:rPr>
        <w:t xml:space="preserve">siirtää koulutusta ja </w:t>
      </w:r>
      <w:r w:rsidR="0004216F">
        <w:rPr>
          <w:lang w:val="fi-FI"/>
        </w:rPr>
        <w:t xml:space="preserve">syöttää uudelleen koulutustilaisuuden </w:t>
      </w:r>
      <w:r>
        <w:rPr>
          <w:lang w:val="fi-FI"/>
        </w:rPr>
        <w:t>aihe, kuvaus ja lähtötaso</w:t>
      </w:r>
      <w:r w:rsidR="0004216F">
        <w:rPr>
          <w:lang w:val="fi-FI"/>
        </w:rPr>
        <w:t>.</w:t>
      </w:r>
    </w:p>
    <w:p w:rsidR="0004216F" w:rsidRDefault="0004216F" w:rsidP="0004216F">
      <w:pPr>
        <w:pStyle w:val="perus"/>
        <w:ind w:left="1664"/>
        <w:rPr>
          <w:lang w:val="fi-FI"/>
        </w:rPr>
      </w:pPr>
      <w:r>
        <w:rPr>
          <w:lang w:val="fi-FI"/>
        </w:rPr>
        <w:t>P3. Tekninen virhe</w:t>
      </w:r>
    </w:p>
    <w:p w:rsidR="0004216F" w:rsidRDefault="0004216F" w:rsidP="004B1991">
      <w:pPr>
        <w:pStyle w:val="perus"/>
        <w:numPr>
          <w:ilvl w:val="0"/>
          <w:numId w:val="8"/>
        </w:numPr>
        <w:rPr>
          <w:lang w:val="fi-FI"/>
        </w:rPr>
      </w:pPr>
      <w:r>
        <w:rPr>
          <w:lang w:val="fi-FI"/>
        </w:rPr>
        <w:t>Toimija täyttää uudet tiedot haluamiin syötekenttiin.</w:t>
      </w:r>
    </w:p>
    <w:p w:rsidR="008E280A" w:rsidRDefault="0004216F" w:rsidP="0004216F">
      <w:pPr>
        <w:pStyle w:val="perus"/>
        <w:ind w:left="1664"/>
        <w:rPr>
          <w:lang w:val="fi-FI"/>
        </w:rPr>
      </w:pPr>
      <w:r>
        <w:rPr>
          <w:lang w:val="fi-FI"/>
        </w:rPr>
        <w:t>V4. Toimija ei halua muokata sittenkään mitään tietoja</w:t>
      </w:r>
      <w:r w:rsidR="008E280A">
        <w:rPr>
          <w:lang w:val="fi-FI"/>
        </w:rPr>
        <w:t xml:space="preserve"> ja napauttaa ”Sulje”-painiketta</w:t>
      </w:r>
      <w:r>
        <w:rPr>
          <w:lang w:val="fi-FI"/>
        </w:rPr>
        <w:t xml:space="preserve"> </w:t>
      </w:r>
    </w:p>
    <w:p w:rsidR="0004216F" w:rsidRDefault="0004216F" w:rsidP="0004216F">
      <w:pPr>
        <w:pStyle w:val="perus"/>
        <w:ind w:left="1664"/>
        <w:rPr>
          <w:lang w:val="fi-FI"/>
        </w:rPr>
      </w:pPr>
      <w:r>
        <w:rPr>
          <w:lang w:val="fi-FI"/>
        </w:rPr>
        <w:t>-&gt; 1.</w:t>
      </w:r>
    </w:p>
    <w:p w:rsidR="0004216F" w:rsidRDefault="008E280A" w:rsidP="004B1991">
      <w:pPr>
        <w:pStyle w:val="perus"/>
        <w:numPr>
          <w:ilvl w:val="0"/>
          <w:numId w:val="8"/>
        </w:numPr>
        <w:rPr>
          <w:lang w:val="fi-FI"/>
        </w:rPr>
      </w:pPr>
      <w:r>
        <w:rPr>
          <w:lang w:val="fi-FI"/>
        </w:rPr>
        <w:t>Sovellus</w:t>
      </w:r>
      <w:r w:rsidR="0086347B">
        <w:rPr>
          <w:lang w:val="fi-FI"/>
        </w:rPr>
        <w:t xml:space="preserve"> vastaanottaa toimijan uudet antamat tiedot validoiden ne (ks. käsittelysäännöt). </w:t>
      </w:r>
      <w:r>
        <w:rPr>
          <w:lang w:val="fi-FI"/>
        </w:rPr>
        <w:t>Sovellus</w:t>
      </w:r>
      <w:r w:rsidR="0086347B">
        <w:rPr>
          <w:lang w:val="fi-FI"/>
        </w:rPr>
        <w:t xml:space="preserve"> ilmoittaa tiedot muutetuiksi ja uudelleenohjaa koulutustilaisuus-sivulle, jo</w:t>
      </w:r>
      <w:r>
        <w:rPr>
          <w:lang w:val="fi-FI"/>
        </w:rPr>
        <w:t>sta näkee uudet</w:t>
      </w:r>
      <w:r w:rsidR="0086347B">
        <w:rPr>
          <w:lang w:val="fi-FI"/>
        </w:rPr>
        <w:t xml:space="preserve"> muokatut tiedot.</w:t>
      </w:r>
    </w:p>
    <w:p w:rsidR="0086347B" w:rsidRDefault="0086347B" w:rsidP="0086347B">
      <w:pPr>
        <w:pStyle w:val="perus"/>
        <w:ind w:left="1664"/>
        <w:rPr>
          <w:lang w:val="fi-FI"/>
        </w:rPr>
      </w:pPr>
      <w:r>
        <w:rPr>
          <w:lang w:val="fi-FI"/>
        </w:rPr>
        <w:t>P5. Talletus ei onnistu, tiedot virheellisiä -&gt; 4.</w:t>
      </w:r>
    </w:p>
    <w:p w:rsidR="00D54863" w:rsidRDefault="00D54863" w:rsidP="0086347B">
      <w:pPr>
        <w:pStyle w:val="perus"/>
        <w:ind w:left="1664"/>
        <w:rPr>
          <w:lang w:val="fi-FI"/>
        </w:rPr>
      </w:pPr>
    </w:p>
    <w:p w:rsidR="00D54863" w:rsidRDefault="00D54863" w:rsidP="0086347B">
      <w:pPr>
        <w:pStyle w:val="perus"/>
        <w:ind w:left="1664"/>
        <w:rPr>
          <w:lang w:val="fi-FI"/>
        </w:rPr>
      </w:pPr>
    </w:p>
    <w:p w:rsidR="00D54863" w:rsidRDefault="00D54863" w:rsidP="00D54863">
      <w:pPr>
        <w:pStyle w:val="Heading2"/>
      </w:pPr>
      <w:r>
        <w:t>Koulutuksen peruuttaminen</w:t>
      </w:r>
    </w:p>
    <w:p w:rsidR="00D54863" w:rsidRPr="00D54863" w:rsidRDefault="00D54863" w:rsidP="00D54863"/>
    <w:p w:rsidR="00D54863" w:rsidRDefault="00D54863" w:rsidP="00D54863">
      <w:pPr>
        <w:pStyle w:val="perus"/>
        <w:ind w:left="1304"/>
        <w:rPr>
          <w:lang w:val="fi-FI"/>
        </w:rPr>
      </w:pPr>
      <w:r>
        <w:rPr>
          <w:lang w:val="fi-FI"/>
        </w:rPr>
        <w:t>Toimija(t)</w:t>
      </w:r>
      <w:r>
        <w:rPr>
          <w:lang w:val="fi-FI"/>
        </w:rPr>
        <w:tab/>
      </w:r>
      <w:r>
        <w:rPr>
          <w:lang w:val="fi-FI"/>
        </w:rPr>
        <w:tab/>
        <w:t>Softala III:n opettaja</w:t>
      </w:r>
    </w:p>
    <w:p w:rsidR="00D54863" w:rsidRDefault="00D54863" w:rsidP="00D54863">
      <w:pPr>
        <w:pStyle w:val="perus"/>
        <w:ind w:left="3912" w:hanging="2608"/>
        <w:rPr>
          <w:lang w:val="fi-FI"/>
        </w:rPr>
      </w:pPr>
      <w:r>
        <w:rPr>
          <w:lang w:val="fi-FI"/>
        </w:rPr>
        <w:t>Esiehto</w:t>
      </w:r>
      <w:r>
        <w:rPr>
          <w:lang w:val="fi-FI"/>
        </w:rPr>
        <w:tab/>
        <w:t>Toimija haluaa peruuttaa koulutuksen ja on valinnut koulutustilaisuuden, jonka haluaa peruuttaa, järjestelmästä.</w:t>
      </w:r>
    </w:p>
    <w:p w:rsidR="00D54863" w:rsidRDefault="00D54863" w:rsidP="00D54863">
      <w:pPr>
        <w:pStyle w:val="perus"/>
        <w:ind w:left="3912" w:hanging="2608"/>
        <w:rPr>
          <w:lang w:val="fi-FI"/>
        </w:rPr>
      </w:pPr>
      <w:r>
        <w:rPr>
          <w:lang w:val="fi-FI"/>
        </w:rPr>
        <w:t>Lopputulos</w:t>
      </w:r>
      <w:r>
        <w:rPr>
          <w:lang w:val="fi-FI"/>
        </w:rPr>
        <w:tab/>
        <w:t>Toimijan valitsema koulutus on peruutettu.</w:t>
      </w:r>
    </w:p>
    <w:p w:rsidR="00D54863" w:rsidRDefault="00D54863" w:rsidP="00D54863">
      <w:pPr>
        <w:pStyle w:val="perus"/>
        <w:ind w:left="3912" w:hanging="2608"/>
        <w:rPr>
          <w:lang w:val="fi-FI"/>
        </w:rPr>
      </w:pPr>
      <w:r>
        <w:rPr>
          <w:lang w:val="fi-FI"/>
        </w:rPr>
        <w:t>Käyttötiheys</w:t>
      </w:r>
      <w:r>
        <w:rPr>
          <w:lang w:val="fi-FI"/>
        </w:rPr>
        <w:tab/>
        <w:t>0-5 kertaa lukukaudessa</w:t>
      </w:r>
    </w:p>
    <w:p w:rsidR="00D54863" w:rsidRDefault="00D54863" w:rsidP="00D54863">
      <w:pPr>
        <w:pStyle w:val="perus"/>
        <w:ind w:left="3912" w:hanging="2608"/>
        <w:rPr>
          <w:lang w:val="fi-FI"/>
        </w:rPr>
      </w:pPr>
    </w:p>
    <w:p w:rsidR="00D54863" w:rsidRDefault="00D54863" w:rsidP="00D54863">
      <w:pPr>
        <w:pStyle w:val="perus"/>
        <w:numPr>
          <w:ilvl w:val="0"/>
          <w:numId w:val="9"/>
        </w:numPr>
        <w:rPr>
          <w:lang w:val="fi-FI"/>
        </w:rPr>
      </w:pPr>
      <w:r>
        <w:rPr>
          <w:lang w:val="fi-FI"/>
        </w:rPr>
        <w:lastRenderedPageBreak/>
        <w:t>Käyttötapaus hakee valitun koulutustilaisuuden tiedot toimijalle näkyviin. Koulutustilaisuudesta näkyy aihe, kuvaus, lähtötaso, koulutustila, aloitus- ja lopetusaika ja koulutustilaisuuteen liittyvät avainsanat.</w:t>
      </w:r>
    </w:p>
    <w:p w:rsidR="00D54863" w:rsidRDefault="00D54863" w:rsidP="00D54863">
      <w:pPr>
        <w:pStyle w:val="perus"/>
        <w:ind w:left="1664"/>
        <w:rPr>
          <w:lang w:val="fi-FI"/>
        </w:rPr>
      </w:pPr>
      <w:r>
        <w:rPr>
          <w:lang w:val="fi-FI"/>
        </w:rPr>
        <w:t>P1. Tekninen virhe</w:t>
      </w:r>
    </w:p>
    <w:p w:rsidR="00D54863" w:rsidRDefault="00D54863" w:rsidP="00D54863">
      <w:pPr>
        <w:pStyle w:val="perus"/>
        <w:numPr>
          <w:ilvl w:val="0"/>
          <w:numId w:val="9"/>
        </w:numPr>
        <w:rPr>
          <w:lang w:val="fi-FI"/>
        </w:rPr>
      </w:pPr>
      <w:r>
        <w:rPr>
          <w:lang w:val="fi-FI"/>
        </w:rPr>
        <w:t>Toimija napsauttaa ”Peruuta koulutus”-painiketta.</w:t>
      </w:r>
    </w:p>
    <w:p w:rsidR="00D54863" w:rsidRDefault="00D54863" w:rsidP="00D54863">
      <w:pPr>
        <w:pStyle w:val="perus"/>
        <w:ind w:left="1664"/>
        <w:rPr>
          <w:lang w:val="fi-FI"/>
        </w:rPr>
      </w:pPr>
      <w:r>
        <w:rPr>
          <w:lang w:val="fi-FI"/>
        </w:rPr>
        <w:t>V2. Toimija sulkee selaimen, käyttötapaus päättyy.</w:t>
      </w:r>
    </w:p>
    <w:p w:rsidR="00D54863" w:rsidRDefault="008E280A" w:rsidP="00D54863">
      <w:pPr>
        <w:pStyle w:val="perus"/>
        <w:numPr>
          <w:ilvl w:val="0"/>
          <w:numId w:val="9"/>
        </w:numPr>
        <w:rPr>
          <w:lang w:val="fi-FI"/>
        </w:rPr>
      </w:pPr>
      <w:r>
        <w:rPr>
          <w:lang w:val="fi-FI"/>
        </w:rPr>
        <w:t>Sovellus</w:t>
      </w:r>
      <w:r w:rsidR="00D54863">
        <w:rPr>
          <w:lang w:val="fi-FI"/>
        </w:rPr>
        <w:t xml:space="preserve"> näyttää ponnahdusikkunan, jossa toimijaa pyydetään joko varmistamaan peruutus tai sulkemaan ponnahdusikkuna.</w:t>
      </w:r>
    </w:p>
    <w:p w:rsidR="00D54863" w:rsidRDefault="00D54863" w:rsidP="00D54863">
      <w:pPr>
        <w:pStyle w:val="perus"/>
        <w:ind w:left="1664"/>
        <w:rPr>
          <w:lang w:val="fi-FI"/>
        </w:rPr>
      </w:pPr>
      <w:r>
        <w:rPr>
          <w:lang w:val="fi-FI"/>
        </w:rPr>
        <w:t>P3. Tekninen virhe</w:t>
      </w:r>
    </w:p>
    <w:p w:rsidR="00D54863" w:rsidRDefault="00D54863" w:rsidP="00D54863">
      <w:pPr>
        <w:pStyle w:val="perus"/>
        <w:numPr>
          <w:ilvl w:val="0"/>
          <w:numId w:val="9"/>
        </w:numPr>
        <w:rPr>
          <w:lang w:val="fi-FI"/>
        </w:rPr>
      </w:pPr>
      <w:r>
        <w:rPr>
          <w:lang w:val="fi-FI"/>
        </w:rPr>
        <w:t>Toimija napauttaa ”Vahvista peruutus”-painiketta.</w:t>
      </w:r>
    </w:p>
    <w:p w:rsidR="00D54863" w:rsidRDefault="00D54863" w:rsidP="00D54863">
      <w:pPr>
        <w:pStyle w:val="perus"/>
        <w:ind w:left="1664"/>
        <w:rPr>
          <w:lang w:val="fi-FI"/>
        </w:rPr>
      </w:pPr>
      <w:r>
        <w:rPr>
          <w:lang w:val="fi-FI"/>
        </w:rPr>
        <w:t>V4. Toimija ei halua</w:t>
      </w:r>
      <w:r w:rsidRPr="00D54863">
        <w:rPr>
          <w:lang w:val="fi-FI"/>
        </w:rPr>
        <w:t xml:space="preserve"> sittenkään</w:t>
      </w:r>
      <w:r>
        <w:rPr>
          <w:lang w:val="fi-FI"/>
        </w:rPr>
        <w:t xml:space="preserve"> peruuttaa koulutusta ja napauttaa ”Sulje”-painiketta.-&gt; 1.</w:t>
      </w:r>
    </w:p>
    <w:p w:rsidR="00D54863" w:rsidRDefault="008E280A" w:rsidP="00D54863">
      <w:pPr>
        <w:pStyle w:val="perus"/>
        <w:numPr>
          <w:ilvl w:val="0"/>
          <w:numId w:val="9"/>
        </w:numPr>
        <w:rPr>
          <w:lang w:val="fi-FI"/>
        </w:rPr>
      </w:pPr>
      <w:r>
        <w:rPr>
          <w:lang w:val="fi-FI"/>
        </w:rPr>
        <w:t>Sovellus</w:t>
      </w:r>
      <w:r w:rsidR="00D54863">
        <w:rPr>
          <w:lang w:val="fi-FI"/>
        </w:rPr>
        <w:t xml:space="preserve"> </w:t>
      </w:r>
      <w:r w:rsidR="00086958">
        <w:rPr>
          <w:lang w:val="fi-FI"/>
        </w:rPr>
        <w:t>peruuttaa koulutuksen ja ilmoittaa käyttäjälle onnistuneesta peruutuksesta.</w:t>
      </w:r>
    </w:p>
    <w:p w:rsidR="00D54863" w:rsidRDefault="00D54863" w:rsidP="00D54863">
      <w:pPr>
        <w:pStyle w:val="perus"/>
        <w:ind w:left="1664"/>
        <w:rPr>
          <w:lang w:val="fi-FI"/>
        </w:rPr>
      </w:pPr>
      <w:r>
        <w:rPr>
          <w:lang w:val="fi-FI"/>
        </w:rPr>
        <w:t xml:space="preserve">P5. </w:t>
      </w:r>
      <w:r w:rsidR="00086958">
        <w:rPr>
          <w:lang w:val="fi-FI"/>
        </w:rPr>
        <w:t>Tekninen virhe</w:t>
      </w:r>
    </w:p>
    <w:p w:rsidR="00D54863" w:rsidRDefault="00D54863" w:rsidP="00D54863">
      <w:pPr>
        <w:rPr>
          <w:rFonts w:ascii="Garamond" w:hAnsi="Garamond"/>
          <w:sz w:val="24"/>
        </w:rPr>
      </w:pPr>
    </w:p>
    <w:p w:rsidR="008E280A" w:rsidRPr="00D54863" w:rsidRDefault="008E280A" w:rsidP="00D54863">
      <w:bookmarkStart w:id="5" w:name="_GoBack"/>
      <w:bookmarkEnd w:id="5"/>
    </w:p>
    <w:sectPr w:rsidR="008E280A" w:rsidRPr="00D54863" w:rsidSect="003253BB">
      <w:headerReference w:type="default" r:id="rId8"/>
      <w:footerReference w:type="default" r:id="rId9"/>
      <w:pgSz w:w="11906" w:h="16838"/>
      <w:pgMar w:top="567" w:right="851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D5DEB" w:rsidRDefault="00ED5DEB" w:rsidP="003253BB">
      <w:pPr>
        <w:spacing w:after="0" w:line="240" w:lineRule="auto"/>
      </w:pPr>
      <w:r>
        <w:separator/>
      </w:r>
    </w:p>
  </w:endnote>
  <w:endnote w:type="continuationSeparator" w:id="0">
    <w:p w:rsidR="00ED5DEB" w:rsidRDefault="00ED5DEB" w:rsidP="003253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751E" w:rsidRPr="00B17244" w:rsidRDefault="00F33870" w:rsidP="00B17244">
    <w:pPr>
      <w:pStyle w:val="Footer"/>
    </w:pPr>
    <w:fldSimple w:instr=" FILENAME   \* MERGEFORMAT ">
      <w:r w:rsidR="00B17244">
        <w:rPr>
          <w:noProof/>
        </w:rPr>
        <w:t>Määrittely</w:t>
      </w:r>
    </w:fldSimple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D5DEB" w:rsidRDefault="00ED5DEB" w:rsidP="003253BB">
      <w:pPr>
        <w:spacing w:after="0" w:line="240" w:lineRule="auto"/>
      </w:pPr>
      <w:r>
        <w:separator/>
      </w:r>
    </w:p>
  </w:footnote>
  <w:footnote w:type="continuationSeparator" w:id="0">
    <w:p w:rsidR="00ED5DEB" w:rsidRDefault="00ED5DEB" w:rsidP="003253B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56B9" w:rsidRPr="000A70F8" w:rsidRDefault="002445CC" w:rsidP="00E456B9">
    <w:pPr>
      <w:pStyle w:val="perus"/>
      <w:rPr>
        <w:b/>
        <w:lang w:val="fi-FI"/>
      </w:rPr>
    </w:pPr>
    <w:r w:rsidRPr="000A70F8">
      <w:rPr>
        <w:b/>
        <w:lang w:val="fi-FI"/>
      </w:rPr>
      <w:t>Tiimi 5</w:t>
    </w:r>
    <w:r w:rsidRPr="000A70F8">
      <w:rPr>
        <w:b/>
        <w:lang w:val="fi-FI"/>
      </w:rPr>
      <w:tab/>
    </w:r>
    <w:r w:rsidR="00E456B9" w:rsidRPr="000A70F8">
      <w:rPr>
        <w:b/>
        <w:lang w:val="fi-FI"/>
      </w:rPr>
      <w:tab/>
    </w:r>
    <w:r w:rsidR="00E456B9" w:rsidRPr="000A70F8">
      <w:rPr>
        <w:b/>
        <w:lang w:val="fi-FI"/>
      </w:rPr>
      <w:tab/>
    </w:r>
    <w:r w:rsidR="00E456B9" w:rsidRPr="000A70F8">
      <w:rPr>
        <w:b/>
        <w:lang w:val="fi-FI"/>
      </w:rPr>
      <w:tab/>
    </w:r>
    <w:r w:rsidRPr="000A70F8">
      <w:rPr>
        <w:b/>
        <w:lang w:val="fi-FI"/>
      </w:rPr>
      <w:t>Määrittely</w:t>
    </w:r>
    <w:r w:rsidR="00753DDB" w:rsidRPr="000A70F8">
      <w:rPr>
        <w:b/>
        <w:lang w:val="fi-FI"/>
      </w:rPr>
      <w:t>dokumentti</w:t>
    </w:r>
    <w:r w:rsidRPr="000A70F8">
      <w:rPr>
        <w:b/>
        <w:lang w:val="fi-FI"/>
      </w:rPr>
      <w:tab/>
    </w:r>
    <w:r w:rsidR="00E456B9" w:rsidRPr="000A70F8">
      <w:rPr>
        <w:b/>
        <w:lang w:val="fi-FI"/>
      </w:rPr>
      <w:tab/>
    </w:r>
    <w:r w:rsidR="00E456B9" w:rsidRPr="00E456B9">
      <w:rPr>
        <w:b/>
      </w:rPr>
      <w:fldChar w:fldCharType="begin"/>
    </w:r>
    <w:r w:rsidR="00E456B9" w:rsidRPr="000A70F8">
      <w:rPr>
        <w:b/>
        <w:lang w:val="fi-FI"/>
      </w:rPr>
      <w:instrText xml:space="preserve"> PAGE   \* MERGEFORMAT </w:instrText>
    </w:r>
    <w:r w:rsidR="00E456B9" w:rsidRPr="00E456B9">
      <w:rPr>
        <w:b/>
      </w:rPr>
      <w:fldChar w:fldCharType="separate"/>
    </w:r>
    <w:r w:rsidR="008E280A">
      <w:rPr>
        <w:b/>
        <w:noProof/>
        <w:lang w:val="fi-FI"/>
      </w:rPr>
      <w:t>2</w:t>
    </w:r>
    <w:r w:rsidR="00E456B9" w:rsidRPr="00E456B9">
      <w:rPr>
        <w:b/>
      </w:rPr>
      <w:fldChar w:fldCharType="end"/>
    </w:r>
    <w:r w:rsidR="00E456B9" w:rsidRPr="000A70F8">
      <w:rPr>
        <w:b/>
        <w:lang w:val="fi-FI"/>
      </w:rPr>
      <w:t>(</w:t>
    </w:r>
    <w:r w:rsidR="00E456B9" w:rsidRPr="00E456B9">
      <w:rPr>
        <w:b/>
      </w:rPr>
      <w:fldChar w:fldCharType="begin"/>
    </w:r>
    <w:r w:rsidR="00E456B9" w:rsidRPr="000A70F8">
      <w:rPr>
        <w:b/>
        <w:lang w:val="fi-FI"/>
      </w:rPr>
      <w:instrText xml:space="preserve"> SECTIONPAGES   \* MERGEFORMAT </w:instrText>
    </w:r>
    <w:r w:rsidR="00E456B9" w:rsidRPr="00E456B9">
      <w:rPr>
        <w:b/>
      </w:rPr>
      <w:fldChar w:fldCharType="separate"/>
    </w:r>
    <w:r w:rsidR="008E280A">
      <w:rPr>
        <w:b/>
        <w:noProof/>
        <w:lang w:val="fi-FI"/>
      </w:rPr>
      <w:t>3</w:t>
    </w:r>
    <w:r w:rsidR="00E456B9" w:rsidRPr="00E456B9">
      <w:rPr>
        <w:b/>
      </w:rPr>
      <w:fldChar w:fldCharType="end"/>
    </w:r>
    <w:r w:rsidR="00E456B9" w:rsidRPr="000A70F8">
      <w:rPr>
        <w:b/>
        <w:lang w:val="fi-FI"/>
      </w:rPr>
      <w:t>)</w:t>
    </w:r>
  </w:p>
  <w:p w:rsidR="00E456B9" w:rsidRPr="000A70F8" w:rsidRDefault="00EC3480" w:rsidP="00E456B9">
    <w:pPr>
      <w:pStyle w:val="perus"/>
      <w:rPr>
        <w:lang w:val="fi-FI"/>
      </w:rPr>
    </w:pPr>
    <w:r w:rsidRPr="000A70F8">
      <w:rPr>
        <w:lang w:val="fi-FI"/>
      </w:rPr>
      <w:t>Aleksi Monaco</w:t>
    </w:r>
  </w:p>
  <w:p w:rsidR="00EC3480" w:rsidRPr="000A70F8" w:rsidRDefault="00EC3480" w:rsidP="00EC3480">
    <w:pPr>
      <w:pStyle w:val="perus"/>
      <w:rPr>
        <w:lang w:val="fi-FI"/>
      </w:rPr>
    </w:pPr>
    <w:r w:rsidRPr="000A70F8">
      <w:rPr>
        <w:lang w:val="fi-FI"/>
      </w:rPr>
      <w:t>Juhani Niinimaa</w:t>
    </w:r>
    <w:r w:rsidRPr="000A70F8">
      <w:rPr>
        <w:lang w:val="fi-FI"/>
      </w:rPr>
      <w:tab/>
    </w:r>
    <w:r w:rsidRPr="000A70F8">
      <w:rPr>
        <w:lang w:val="fi-FI"/>
      </w:rPr>
      <w:tab/>
    </w:r>
    <w:r w:rsidRPr="000A70F8">
      <w:rPr>
        <w:lang w:val="fi-FI"/>
      </w:rPr>
      <w:tab/>
    </w:r>
    <w:r>
      <w:rPr>
        <w:lang w:val="fi-FI"/>
      </w:rPr>
      <w:fldChar w:fldCharType="begin"/>
    </w:r>
    <w:r>
      <w:rPr>
        <w:lang w:val="fi-FI"/>
      </w:rPr>
      <w:instrText xml:space="preserve"> DATE   \* MERGEFORMAT </w:instrText>
    </w:r>
    <w:r>
      <w:rPr>
        <w:lang w:val="fi-FI"/>
      </w:rPr>
      <w:fldChar w:fldCharType="separate"/>
    </w:r>
    <w:r w:rsidR="008E280A">
      <w:rPr>
        <w:noProof/>
        <w:lang w:val="fi-FI"/>
      </w:rPr>
      <w:t>13.5.2014</w:t>
    </w:r>
    <w:r>
      <w:rPr>
        <w:lang w:val="fi-FI"/>
      </w:rPr>
      <w:fldChar w:fldCharType="end"/>
    </w:r>
  </w:p>
  <w:p w:rsidR="00EC3480" w:rsidRDefault="00EC3480" w:rsidP="00E456B9">
    <w:pPr>
      <w:pStyle w:val="perus"/>
    </w:pPr>
    <w:r>
      <w:t>Samu Mukkala</w:t>
    </w:r>
    <w:r w:rsidR="00E456B9">
      <w:tab/>
    </w:r>
    <w:r w:rsidR="00E456B9">
      <w:tab/>
    </w:r>
    <w:r w:rsidR="00E4751E">
      <w:tab/>
    </w:r>
  </w:p>
  <w:p w:rsidR="00E456B9" w:rsidRDefault="00EC3480" w:rsidP="00E456B9">
    <w:pPr>
      <w:pStyle w:val="perus"/>
    </w:pPr>
    <w:r>
      <w:t>Kalle Mäkynen</w:t>
    </w:r>
  </w:p>
  <w:p w:rsidR="00E456B9" w:rsidRDefault="00E456B9" w:rsidP="00E456B9">
    <w:pPr>
      <w:pStyle w:val="perus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5743"/>
    <w:multiLevelType w:val="hybridMultilevel"/>
    <w:tmpl w:val="D7103A62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3614444"/>
    <w:multiLevelType w:val="hybridMultilevel"/>
    <w:tmpl w:val="88DA86BC"/>
    <w:lvl w:ilvl="0" w:tplc="0E54F716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2">
    <w:nsid w:val="06092BE4"/>
    <w:multiLevelType w:val="hybridMultilevel"/>
    <w:tmpl w:val="2D1A8316"/>
    <w:lvl w:ilvl="0" w:tplc="A5343E50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75F02A3"/>
    <w:multiLevelType w:val="multilevel"/>
    <w:tmpl w:val="040B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86C12D7"/>
    <w:multiLevelType w:val="hybridMultilevel"/>
    <w:tmpl w:val="EB1AD2AE"/>
    <w:lvl w:ilvl="0" w:tplc="040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4A8134B"/>
    <w:multiLevelType w:val="hybridMultilevel"/>
    <w:tmpl w:val="B680CA20"/>
    <w:lvl w:ilvl="0" w:tplc="FB9C401A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4B55A89"/>
    <w:multiLevelType w:val="hybridMultilevel"/>
    <w:tmpl w:val="B680CA20"/>
    <w:lvl w:ilvl="0" w:tplc="FB9C401A">
      <w:start w:val="1"/>
      <w:numFmt w:val="decimal"/>
      <w:lvlText w:val="%1."/>
      <w:lvlJc w:val="left"/>
      <w:pPr>
        <w:ind w:left="1665" w:hanging="1305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BAD3B98"/>
    <w:multiLevelType w:val="hybridMultilevel"/>
    <w:tmpl w:val="D9341A8A"/>
    <w:lvl w:ilvl="0" w:tplc="98DCCD26">
      <w:start w:val="1"/>
      <w:numFmt w:val="decimal"/>
      <w:lvlText w:val="%1."/>
      <w:lvlJc w:val="left"/>
      <w:pPr>
        <w:ind w:left="1664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2384" w:hanging="360"/>
      </w:pPr>
    </w:lvl>
    <w:lvl w:ilvl="2" w:tplc="040B001B" w:tentative="1">
      <w:start w:val="1"/>
      <w:numFmt w:val="lowerRoman"/>
      <w:lvlText w:val="%3."/>
      <w:lvlJc w:val="right"/>
      <w:pPr>
        <w:ind w:left="3104" w:hanging="180"/>
      </w:pPr>
    </w:lvl>
    <w:lvl w:ilvl="3" w:tplc="040B000F" w:tentative="1">
      <w:start w:val="1"/>
      <w:numFmt w:val="decimal"/>
      <w:lvlText w:val="%4."/>
      <w:lvlJc w:val="left"/>
      <w:pPr>
        <w:ind w:left="3824" w:hanging="360"/>
      </w:pPr>
    </w:lvl>
    <w:lvl w:ilvl="4" w:tplc="040B0019" w:tentative="1">
      <w:start w:val="1"/>
      <w:numFmt w:val="lowerLetter"/>
      <w:lvlText w:val="%5."/>
      <w:lvlJc w:val="left"/>
      <w:pPr>
        <w:ind w:left="4544" w:hanging="360"/>
      </w:pPr>
    </w:lvl>
    <w:lvl w:ilvl="5" w:tplc="040B001B" w:tentative="1">
      <w:start w:val="1"/>
      <w:numFmt w:val="lowerRoman"/>
      <w:lvlText w:val="%6."/>
      <w:lvlJc w:val="right"/>
      <w:pPr>
        <w:ind w:left="5264" w:hanging="180"/>
      </w:pPr>
    </w:lvl>
    <w:lvl w:ilvl="6" w:tplc="040B000F" w:tentative="1">
      <w:start w:val="1"/>
      <w:numFmt w:val="decimal"/>
      <w:lvlText w:val="%7."/>
      <w:lvlJc w:val="left"/>
      <w:pPr>
        <w:ind w:left="5984" w:hanging="360"/>
      </w:pPr>
    </w:lvl>
    <w:lvl w:ilvl="7" w:tplc="040B0019" w:tentative="1">
      <w:start w:val="1"/>
      <w:numFmt w:val="lowerLetter"/>
      <w:lvlText w:val="%8."/>
      <w:lvlJc w:val="left"/>
      <w:pPr>
        <w:ind w:left="6704" w:hanging="360"/>
      </w:pPr>
    </w:lvl>
    <w:lvl w:ilvl="8" w:tplc="040B001B" w:tentative="1">
      <w:start w:val="1"/>
      <w:numFmt w:val="lowerRoman"/>
      <w:lvlText w:val="%9."/>
      <w:lvlJc w:val="right"/>
      <w:pPr>
        <w:ind w:left="7424" w:hanging="180"/>
      </w:pPr>
    </w:lvl>
  </w:abstractNum>
  <w:abstractNum w:abstractNumId="8">
    <w:nsid w:val="5C4918F7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8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6"/>
  </w:num>
  <w:num w:numId="7">
    <w:abstractNumId w:val="7"/>
  </w:num>
  <w:num w:numId="8">
    <w:abstractNumId w:val="1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45CC"/>
    <w:rsid w:val="0004216F"/>
    <w:rsid w:val="00086958"/>
    <w:rsid w:val="000A70F8"/>
    <w:rsid w:val="001D3950"/>
    <w:rsid w:val="002445CC"/>
    <w:rsid w:val="003216E8"/>
    <w:rsid w:val="003253BB"/>
    <w:rsid w:val="00356DA9"/>
    <w:rsid w:val="004A08A2"/>
    <w:rsid w:val="004B1991"/>
    <w:rsid w:val="005E3569"/>
    <w:rsid w:val="00753DDB"/>
    <w:rsid w:val="00857EBB"/>
    <w:rsid w:val="0086347B"/>
    <w:rsid w:val="008E280A"/>
    <w:rsid w:val="00940350"/>
    <w:rsid w:val="00965CC0"/>
    <w:rsid w:val="009B21FD"/>
    <w:rsid w:val="009E3F0C"/>
    <w:rsid w:val="00A70796"/>
    <w:rsid w:val="00A9234D"/>
    <w:rsid w:val="00B17244"/>
    <w:rsid w:val="00B77A79"/>
    <w:rsid w:val="00B97308"/>
    <w:rsid w:val="00CF1BA5"/>
    <w:rsid w:val="00D54863"/>
    <w:rsid w:val="00DE63F0"/>
    <w:rsid w:val="00E456B9"/>
    <w:rsid w:val="00E4751E"/>
    <w:rsid w:val="00E855D7"/>
    <w:rsid w:val="00EC3480"/>
    <w:rsid w:val="00ED2A2F"/>
    <w:rsid w:val="00ED5DEB"/>
    <w:rsid w:val="00F3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F5A438D2-EA9F-480A-A677-A29F5F53C8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perus"/>
    <w:next w:val="sisennetty"/>
    <w:link w:val="Heading1Char"/>
    <w:uiPriority w:val="9"/>
    <w:qFormat/>
    <w:rsid w:val="00E855D7"/>
    <w:pPr>
      <w:keepNext/>
      <w:keepLines/>
      <w:numPr>
        <w:numId w:val="2"/>
      </w:numPr>
      <w:spacing w:after="240"/>
      <w:outlineLvl w:val="0"/>
    </w:pPr>
    <w:rPr>
      <w:rFonts w:eastAsiaTheme="majorEastAsia" w:cstheme="majorBidi"/>
      <w:b/>
      <w:bCs/>
      <w:sz w:val="2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A08A2"/>
    <w:pPr>
      <w:keepNext/>
      <w:keepLines/>
      <w:numPr>
        <w:ilvl w:val="1"/>
        <w:numId w:val="2"/>
      </w:numPr>
      <w:spacing w:before="200" w:after="0"/>
      <w:outlineLvl w:val="1"/>
    </w:pPr>
    <w:rPr>
      <w:rFonts w:ascii="Garamond" w:eastAsiaTheme="majorEastAsia" w:hAnsi="Garamond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7A79"/>
    <w:pPr>
      <w:keepNext/>
      <w:keepLines/>
      <w:numPr>
        <w:ilvl w:val="2"/>
        <w:numId w:val="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7A79"/>
    <w:pPr>
      <w:keepNext/>
      <w:keepLines/>
      <w:numPr>
        <w:ilvl w:val="3"/>
        <w:numId w:val="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7A79"/>
    <w:pPr>
      <w:keepNext/>
      <w:keepLines/>
      <w:numPr>
        <w:ilvl w:val="4"/>
        <w:numId w:val="2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7A79"/>
    <w:pPr>
      <w:keepNext/>
      <w:keepLines/>
      <w:numPr>
        <w:ilvl w:val="5"/>
        <w:numId w:val="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7A79"/>
    <w:pPr>
      <w:keepNext/>
      <w:keepLines/>
      <w:numPr>
        <w:ilvl w:val="6"/>
        <w:numId w:val="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7A79"/>
    <w:pPr>
      <w:keepNext/>
      <w:keepLines/>
      <w:numPr>
        <w:ilvl w:val="7"/>
        <w:numId w:val="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7A79"/>
    <w:pPr>
      <w:keepNext/>
      <w:keepLines/>
      <w:numPr>
        <w:ilvl w:val="8"/>
        <w:numId w:val="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3BB"/>
  </w:style>
  <w:style w:type="paragraph" w:styleId="Footer">
    <w:name w:val="footer"/>
    <w:basedOn w:val="Normal"/>
    <w:link w:val="FooterChar"/>
    <w:uiPriority w:val="99"/>
    <w:unhideWhenUsed/>
    <w:rsid w:val="003253BB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3BB"/>
  </w:style>
  <w:style w:type="paragraph" w:styleId="NoSpacing">
    <w:name w:val="No Spacing"/>
    <w:uiPriority w:val="1"/>
    <w:qFormat/>
    <w:rsid w:val="003253BB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253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3BB"/>
    <w:rPr>
      <w:rFonts w:ascii="Tahoma" w:hAnsi="Tahoma" w:cs="Tahoma"/>
      <w:sz w:val="16"/>
      <w:szCs w:val="16"/>
    </w:rPr>
  </w:style>
  <w:style w:type="paragraph" w:customStyle="1" w:styleId="perus">
    <w:name w:val="perus"/>
    <w:basedOn w:val="Normal"/>
    <w:link w:val="perusChar"/>
    <w:qFormat/>
    <w:rsid w:val="00B97308"/>
    <w:pPr>
      <w:spacing w:after="0" w:line="240" w:lineRule="auto"/>
    </w:pPr>
    <w:rPr>
      <w:rFonts w:ascii="Garamond" w:hAnsi="Garamond"/>
      <w:sz w:val="24"/>
      <w:lang w:val="en-US"/>
    </w:rPr>
  </w:style>
  <w:style w:type="paragraph" w:customStyle="1" w:styleId="sisennetty">
    <w:name w:val="sisennetty"/>
    <w:basedOn w:val="perus"/>
    <w:link w:val="sisennettyChar"/>
    <w:qFormat/>
    <w:rsid w:val="00B97308"/>
    <w:pPr>
      <w:spacing w:after="240"/>
      <w:ind w:left="2608"/>
    </w:pPr>
  </w:style>
  <w:style w:type="character" w:customStyle="1" w:styleId="perusChar">
    <w:name w:val="perus Char"/>
    <w:basedOn w:val="DefaultParagraphFont"/>
    <w:link w:val="perus"/>
    <w:rsid w:val="00B97308"/>
    <w:rPr>
      <w:rFonts w:ascii="Garamond" w:hAnsi="Garamond"/>
      <w:sz w:val="24"/>
      <w:lang w:val="en-US"/>
    </w:rPr>
  </w:style>
  <w:style w:type="paragraph" w:customStyle="1" w:styleId="riippuva">
    <w:name w:val="riippuva"/>
    <w:basedOn w:val="perus"/>
    <w:link w:val="riippuvaChar"/>
    <w:qFormat/>
    <w:rsid w:val="00E456B9"/>
    <w:pPr>
      <w:spacing w:after="240"/>
      <w:ind w:left="2608" w:hanging="2608"/>
    </w:pPr>
  </w:style>
  <w:style w:type="character" w:customStyle="1" w:styleId="sisennettyChar">
    <w:name w:val="sisennetty Char"/>
    <w:basedOn w:val="perusChar"/>
    <w:link w:val="sisennetty"/>
    <w:rsid w:val="00B97308"/>
    <w:rPr>
      <w:rFonts w:ascii="Garamond" w:hAnsi="Garamond"/>
      <w:sz w:val="24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E855D7"/>
    <w:rPr>
      <w:rFonts w:ascii="Garamond" w:eastAsiaTheme="majorEastAsia" w:hAnsi="Garamond" w:cstheme="majorBidi"/>
      <w:b/>
      <w:bCs/>
      <w:sz w:val="26"/>
      <w:szCs w:val="28"/>
      <w:lang w:val="en-US"/>
    </w:rPr>
  </w:style>
  <w:style w:type="character" w:customStyle="1" w:styleId="riippuvaChar">
    <w:name w:val="riippuva Char"/>
    <w:basedOn w:val="perusChar"/>
    <w:link w:val="riippuva"/>
    <w:rsid w:val="00E456B9"/>
    <w:rPr>
      <w:rFonts w:ascii="Garamond" w:hAnsi="Garamond"/>
      <w:sz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4A08A2"/>
    <w:rPr>
      <w:rFonts w:ascii="Garamond" w:eastAsiaTheme="majorEastAsia" w:hAnsi="Garamond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7A79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7A79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7A79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7A79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7A79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7A79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4A08A2"/>
    <w:pPr>
      <w:numPr>
        <w:numId w:val="0"/>
      </w:numPr>
      <w:spacing w:before="240" w:after="0" w:line="259" w:lineRule="auto"/>
      <w:outlineLvl w:val="9"/>
    </w:pPr>
    <w:rPr>
      <w:rFonts w:asciiTheme="majorHAnsi" w:hAnsiTheme="majorHAnsi"/>
      <w:bCs w:val="0"/>
      <w:color w:val="365F91" w:themeColor="accent1" w:themeShade="BF"/>
      <w:sz w:val="32"/>
      <w:szCs w:val="32"/>
    </w:rPr>
  </w:style>
  <w:style w:type="paragraph" w:styleId="TOC1">
    <w:name w:val="toc 1"/>
    <w:basedOn w:val="Normal"/>
    <w:next w:val="Normal"/>
    <w:autoRedefine/>
    <w:uiPriority w:val="39"/>
    <w:unhideWhenUsed/>
    <w:rsid w:val="00CF1BA5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F1BA5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CF1BA5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B1724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1EDA00-5F21-49AB-83D2-19A5C8DDA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3</Pages>
  <Words>418</Words>
  <Characters>3394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huippuhemmo</dc:creator>
  <cp:lastModifiedBy>Mäkynen Kalle</cp:lastModifiedBy>
  <cp:revision>18</cp:revision>
  <dcterms:created xsi:type="dcterms:W3CDTF">2014-04-10T05:35:00Z</dcterms:created>
  <dcterms:modified xsi:type="dcterms:W3CDTF">2014-05-13T06:37:00Z</dcterms:modified>
</cp:coreProperties>
</file>